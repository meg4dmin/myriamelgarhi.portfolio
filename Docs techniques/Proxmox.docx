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6B7126" w14:paraId="559F98B3" w14:textId="77777777" w:rsidTr="00A31A5B">
        <w:tc>
          <w:tcPr>
            <w:tcW w:w="5395" w:type="dxa"/>
          </w:tcPr>
          <w:p w14:paraId="7FBEA072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  <w:tc>
          <w:tcPr>
            <w:tcW w:w="5237" w:type="dxa"/>
          </w:tcPr>
          <w:p w14:paraId="4F1E39E3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</w:tr>
      <w:tr w:rsidR="00A81248" w:rsidRPr="006B7126" w14:paraId="2C209AB9" w14:textId="77777777" w:rsidTr="00A31A5B">
        <w:trPr>
          <w:trHeight w:val="2719"/>
        </w:trPr>
        <w:tc>
          <w:tcPr>
            <w:tcW w:w="5395" w:type="dxa"/>
          </w:tcPr>
          <w:p w14:paraId="66B1DFB2" w14:textId="67220DF9" w:rsidR="00A81248" w:rsidRPr="006B7126" w:rsidRDefault="004A4CB7" w:rsidP="00C66528">
            <w:pPr>
              <w:pStyle w:val="Titre1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07EE971" wp14:editId="70BD48BE">
                  <wp:simplePos x="0" y="0"/>
                  <wp:positionH relativeFrom="column">
                    <wp:posOffset>-259868</wp:posOffset>
                  </wp:positionH>
                  <wp:positionV relativeFrom="paragraph">
                    <wp:posOffset>148328</wp:posOffset>
                  </wp:positionV>
                  <wp:extent cx="4165401" cy="1212828"/>
                  <wp:effectExtent l="0" t="0" r="6985" b="6985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792" cy="121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37" w:type="dxa"/>
          </w:tcPr>
          <w:p w14:paraId="50DF933E" w14:textId="77777777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7D73D621" w14:textId="77777777" w:rsidTr="008270FC">
        <w:trPr>
          <w:trHeight w:val="9076"/>
        </w:trPr>
        <w:tc>
          <w:tcPr>
            <w:tcW w:w="5395" w:type="dxa"/>
          </w:tcPr>
          <w:p w14:paraId="2F7A8486" w14:textId="3087D186" w:rsidR="00A81248" w:rsidRDefault="00A81248">
            <w:pPr>
              <w:rPr>
                <w:noProof/>
              </w:rPr>
            </w:pPr>
            <w:r w:rsidRPr="006B7126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A79EB23" wp14:editId="043B4376">
                      <wp:simplePos x="0" y="0"/>
                      <wp:positionH relativeFrom="margin">
                        <wp:posOffset>-453390</wp:posOffset>
                      </wp:positionH>
                      <wp:positionV relativeFrom="page">
                        <wp:posOffset>-2244725</wp:posOffset>
                      </wp:positionV>
                      <wp:extent cx="7772400" cy="10687050"/>
                      <wp:effectExtent l="0" t="0" r="0" b="0"/>
                      <wp:wrapNone/>
                      <wp:docPr id="2" name="Groupe 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1B5EFA6E" id="Groupe 1" o:spid="_x0000_s1026" alt="&quot;&quot;" style="position:absolute;margin-left:-35.7pt;margin-top:-176.75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">
      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  <w:p w14:paraId="0EFA0689" w14:textId="77777777" w:rsidR="00491728" w:rsidRPr="00491728" w:rsidRDefault="00491728" w:rsidP="00491728"/>
          <w:p w14:paraId="3A002C88" w14:textId="77777777" w:rsidR="00491728" w:rsidRPr="00491728" w:rsidRDefault="00491728" w:rsidP="00491728"/>
          <w:p w14:paraId="60DFFC35" w14:textId="77777777" w:rsidR="00491728" w:rsidRPr="00491728" w:rsidRDefault="00491728" w:rsidP="00491728"/>
          <w:p w14:paraId="7B3B47C6" w14:textId="77777777" w:rsidR="00491728" w:rsidRPr="00491728" w:rsidRDefault="00491728" w:rsidP="00491728"/>
          <w:p w14:paraId="498C6DA7" w14:textId="77777777" w:rsidR="00491728" w:rsidRPr="00491728" w:rsidRDefault="00491728" w:rsidP="00491728"/>
          <w:p w14:paraId="55B7E394" w14:textId="77777777" w:rsidR="00491728" w:rsidRPr="00491728" w:rsidRDefault="00491728" w:rsidP="00491728"/>
          <w:p w14:paraId="19161882" w14:textId="77777777" w:rsidR="00491728" w:rsidRDefault="00491728" w:rsidP="00491728">
            <w:pPr>
              <w:rPr>
                <w:noProof/>
              </w:rPr>
            </w:pPr>
          </w:p>
          <w:p w14:paraId="25BD8493" w14:textId="77777777" w:rsidR="00491728" w:rsidRDefault="00491728" w:rsidP="00491728">
            <w:pPr>
              <w:rPr>
                <w:noProof/>
              </w:rPr>
            </w:pPr>
          </w:p>
          <w:p w14:paraId="79DC85F1" w14:textId="256F91E0" w:rsidR="00491728" w:rsidRPr="00491728" w:rsidRDefault="0092589E" w:rsidP="0049172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0DDFA988" wp14:editId="6CD39597">
                      <wp:simplePos x="0" y="0"/>
                      <wp:positionH relativeFrom="column">
                        <wp:posOffset>-263203</wp:posOffset>
                      </wp:positionH>
                      <wp:positionV relativeFrom="paragraph">
                        <wp:posOffset>803910</wp:posOffset>
                      </wp:positionV>
                      <wp:extent cx="6163294" cy="629392"/>
                      <wp:effectExtent l="0" t="0" r="0" b="0"/>
                      <wp:wrapNone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63294" cy="6293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CF527" w14:textId="2A5ABDD2" w:rsidR="0092589E" w:rsidRPr="00A30232" w:rsidRDefault="0092589E">
                                  <w:pPr>
                                    <w:rPr>
                                      <w:b/>
                                      <w:bCs/>
                                      <w:outline/>
                                      <w:color w:val="00C1C7" w:themeColor="accent2"/>
                                      <w:sz w:val="66"/>
                                      <w:szCs w:val="66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A30232">
                                    <w:rPr>
                                      <w:b/>
                                      <w:bCs/>
                                      <w:outline/>
                                      <w:color w:val="00C1C7" w:themeColor="accent2"/>
                                      <w:sz w:val="66"/>
                                      <w:szCs w:val="66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Document d’exploitation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DFA98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-20.7pt;margin-top:63.3pt;width:485.3pt;height:49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" filled="f" stroked="f">
                      <v:textbox>
                        <w:txbxContent>
                          <w:p w14:paraId="429CF527" w14:textId="2A5ABDD2" w:rsidR="0092589E" w:rsidRPr="00A30232" w:rsidRDefault="0092589E">
                            <w:pPr>
                              <w:rPr>
                                <w:b/>
                                <w:bCs/>
                                <w:outline/>
                                <w:color w:val="00C1C7" w:themeColor="accent2"/>
                                <w:sz w:val="66"/>
                                <w:szCs w:val="6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30232">
                              <w:rPr>
                                <w:b/>
                                <w:bCs/>
                                <w:outline/>
                                <w:color w:val="00C1C7" w:themeColor="accent2"/>
                                <w:sz w:val="66"/>
                                <w:szCs w:val="6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Document d’exploitation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37" w:type="dxa"/>
          </w:tcPr>
          <w:p w14:paraId="1C0B6D7B" w14:textId="4F2F9574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1C794ACB" w14:textId="77777777" w:rsidTr="00A31A5B">
        <w:trPr>
          <w:trHeight w:val="1299"/>
        </w:trPr>
        <w:tc>
          <w:tcPr>
            <w:tcW w:w="5395" w:type="dxa"/>
          </w:tcPr>
          <w:p w14:paraId="5FEAB702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4A7BADDA" w14:textId="3254DEE5" w:rsidR="00A81248" w:rsidRPr="006B7126" w:rsidRDefault="00A04470" w:rsidP="00A81248">
            <w:pPr>
              <w:pStyle w:val="Titre2"/>
              <w:rPr>
                <w:noProof/>
              </w:rPr>
            </w:pPr>
            <w:r>
              <w:rPr>
                <w:noProof/>
              </w:rPr>
              <w:t>17/</w:t>
            </w:r>
            <w:r w:rsidR="0092589E">
              <w:rPr>
                <w:noProof/>
              </w:rPr>
              <w:t>0</w:t>
            </w:r>
            <w:r>
              <w:rPr>
                <w:noProof/>
              </w:rPr>
              <w:t>3</w:t>
            </w:r>
            <w:r w:rsidR="0092589E">
              <w:rPr>
                <w:noProof/>
              </w:rPr>
              <w:t>/202</w:t>
            </w:r>
            <w:r w:rsidR="00612A6C">
              <w:rPr>
                <w:noProof/>
              </w:rPr>
              <w:t>3</w:t>
            </w:r>
          </w:p>
          <w:p w14:paraId="05C97424" w14:textId="55A6E1CC" w:rsidR="00A81248" w:rsidRPr="006B7126" w:rsidRDefault="004A4CB7" w:rsidP="00C66528">
            <w:pPr>
              <w:pStyle w:val="Titre2"/>
              <w:rPr>
                <w:noProof/>
              </w:rPr>
            </w:pPr>
            <w:r>
              <w:rPr>
                <w:noProof/>
              </w:rPr>
              <w:t>Proxmox</w:t>
            </w:r>
          </w:p>
        </w:tc>
      </w:tr>
      <w:tr w:rsidR="00A81248" w:rsidRPr="00A03DF4" w14:paraId="3ACE98AF" w14:textId="77777777" w:rsidTr="00A31A5B">
        <w:trPr>
          <w:trHeight w:val="1402"/>
        </w:trPr>
        <w:tc>
          <w:tcPr>
            <w:tcW w:w="5395" w:type="dxa"/>
          </w:tcPr>
          <w:p w14:paraId="74370CAF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72AABAD3" w14:textId="48F3319A" w:rsidR="00772D01" w:rsidRDefault="00772D01" w:rsidP="00A81248">
            <w:pPr>
              <w:pStyle w:val="Titre2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EL GARHI Myriam</w:t>
            </w:r>
          </w:p>
          <w:p w14:paraId="1F87E0FA" w14:textId="36CD07A3" w:rsidR="00A81248" w:rsidRPr="00A04470" w:rsidRDefault="0092589E" w:rsidP="00A81248">
            <w:pPr>
              <w:pStyle w:val="Titre2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BTS SIO SISR</w:t>
            </w:r>
          </w:p>
        </w:tc>
      </w:tr>
    </w:tbl>
    <w:p w14:paraId="22C43E74" w14:textId="77777777" w:rsidR="000C4ED1" w:rsidRPr="00A04470" w:rsidRDefault="000C4ED1">
      <w:pPr>
        <w:rPr>
          <w:noProof/>
          <w:lang w:val="es-ES"/>
        </w:rPr>
      </w:pP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5"/>
        <w:gridCol w:w="568"/>
        <w:gridCol w:w="4342"/>
        <w:gridCol w:w="4332"/>
        <w:gridCol w:w="578"/>
        <w:gridCol w:w="414"/>
        <w:gridCol w:w="7"/>
      </w:tblGrid>
      <w:tr w:rsidR="001205A1" w:rsidRPr="00A03DF4" w14:paraId="73686752" w14:textId="77777777" w:rsidTr="006934ED">
        <w:trPr>
          <w:trHeight w:val="441"/>
        </w:trPr>
        <w:tc>
          <w:tcPr>
            <w:tcW w:w="425" w:type="dxa"/>
            <w:shd w:val="clear" w:color="auto" w:fill="EDF0F4" w:themeFill="accent3"/>
          </w:tcPr>
          <w:p w14:paraId="5D9CA98D" w14:textId="77777777" w:rsidR="00A81248" w:rsidRPr="00A04470" w:rsidRDefault="00A81248">
            <w:pPr>
              <w:rPr>
                <w:noProof/>
                <w:lang w:val="es-ES"/>
              </w:rPr>
            </w:pPr>
          </w:p>
        </w:tc>
        <w:tc>
          <w:tcPr>
            <w:tcW w:w="4910" w:type="dxa"/>
            <w:gridSpan w:val="2"/>
            <w:shd w:val="clear" w:color="auto" w:fill="EDF0F4" w:themeFill="accent3"/>
          </w:tcPr>
          <w:p w14:paraId="5E217604" w14:textId="77777777" w:rsidR="00A81248" w:rsidRPr="00A04470" w:rsidRDefault="00A81248">
            <w:pPr>
              <w:rPr>
                <w:noProof/>
                <w:lang w:val="es-ES"/>
              </w:rPr>
            </w:pPr>
          </w:p>
        </w:tc>
        <w:tc>
          <w:tcPr>
            <w:tcW w:w="4910" w:type="dxa"/>
            <w:gridSpan w:val="2"/>
            <w:shd w:val="clear" w:color="auto" w:fill="EDF0F4" w:themeFill="accent3"/>
          </w:tcPr>
          <w:p w14:paraId="44B95198" w14:textId="77777777" w:rsidR="00A81248" w:rsidRPr="00A04470" w:rsidRDefault="00A81248">
            <w:pPr>
              <w:rPr>
                <w:noProof/>
                <w:lang w:val="es-ES"/>
              </w:rPr>
            </w:pPr>
          </w:p>
        </w:tc>
        <w:tc>
          <w:tcPr>
            <w:tcW w:w="421" w:type="dxa"/>
            <w:gridSpan w:val="2"/>
            <w:shd w:val="clear" w:color="auto" w:fill="EDF0F4" w:themeFill="accent3"/>
          </w:tcPr>
          <w:p w14:paraId="147BFB67" w14:textId="77777777" w:rsidR="00A81248" w:rsidRPr="00A04470" w:rsidRDefault="00A81248">
            <w:pPr>
              <w:rPr>
                <w:noProof/>
                <w:lang w:val="es-ES"/>
              </w:rPr>
            </w:pPr>
          </w:p>
        </w:tc>
      </w:tr>
      <w:tr w:rsidR="001205A1" w:rsidRPr="006B7126" w14:paraId="31964B10" w14:textId="77777777" w:rsidTr="006934ED">
        <w:trPr>
          <w:trHeight w:val="14430"/>
        </w:trPr>
        <w:tc>
          <w:tcPr>
            <w:tcW w:w="425" w:type="dxa"/>
            <w:shd w:val="clear" w:color="auto" w:fill="EDF0F4" w:themeFill="accent3"/>
          </w:tcPr>
          <w:p w14:paraId="0750AAE1" w14:textId="77777777" w:rsidR="001205A1" w:rsidRPr="00A04470" w:rsidRDefault="001205A1">
            <w:pPr>
              <w:rPr>
                <w:noProof/>
                <w:lang w:val="es-ES"/>
              </w:rPr>
            </w:pPr>
          </w:p>
        </w:tc>
        <w:tc>
          <w:tcPr>
            <w:tcW w:w="9820" w:type="dxa"/>
            <w:gridSpan w:val="4"/>
            <w:shd w:val="clear" w:color="auto" w:fill="EDF0F4" w:themeFill="accent3"/>
          </w:tcPr>
          <w:p w14:paraId="3CB83768" w14:textId="167E2383" w:rsidR="001205A1" w:rsidRPr="00772D01" w:rsidRDefault="00772D01" w:rsidP="001205A1">
            <w:pPr>
              <w:pStyle w:val="Titre3"/>
              <w:rPr>
                <w:noProof/>
                <w:sz w:val="66"/>
                <w:szCs w:val="66"/>
              </w:rPr>
            </w:pPr>
            <w:r w:rsidRPr="00772D01">
              <w:rPr>
                <w:noProof/>
                <w:sz w:val="66"/>
                <w:szCs w:val="66"/>
              </w:rPr>
              <w:t>Table des matières</w:t>
            </w:r>
          </w:p>
          <w:p w14:paraId="02325711" w14:textId="477C6091" w:rsidR="001205A1" w:rsidRDefault="001205A1" w:rsidP="001205A1">
            <w:pPr>
              <w:pStyle w:val="Titre4"/>
              <w:rPr>
                <w:noProof/>
              </w:rPr>
            </w:pPr>
          </w:p>
          <w:p w14:paraId="09917E42" w14:textId="2DA56CD0" w:rsidR="00772D01" w:rsidRDefault="00772D01" w:rsidP="00772D01"/>
          <w:p w14:paraId="3E4C424D" w14:textId="0E985C8B" w:rsidR="00772D01" w:rsidRDefault="00772D01" w:rsidP="00772D01"/>
          <w:p w14:paraId="0622E870" w14:textId="043BBD0D" w:rsidR="00772D01" w:rsidRDefault="00772D01" w:rsidP="00772D01"/>
          <w:p w14:paraId="7881C7AF" w14:textId="303AE0B7" w:rsidR="00772D01" w:rsidRDefault="00772D01" w:rsidP="00772D01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42"/>
                <w:szCs w:val="42"/>
              </w:rPr>
            </w:pPr>
            <w:r w:rsidRPr="00772D01">
              <w:rPr>
                <w:b/>
                <w:bCs/>
                <w:sz w:val="42"/>
                <w:szCs w:val="42"/>
              </w:rPr>
              <w:t>Définition</w:t>
            </w:r>
          </w:p>
          <w:p w14:paraId="5DCB9F6D" w14:textId="36FE8A80" w:rsidR="00772D01" w:rsidRDefault="00772D01" w:rsidP="00772D01">
            <w:pPr>
              <w:rPr>
                <w:b/>
                <w:bCs/>
                <w:sz w:val="42"/>
                <w:szCs w:val="42"/>
              </w:rPr>
            </w:pPr>
          </w:p>
          <w:p w14:paraId="5E141176" w14:textId="57688CAC" w:rsidR="00772D01" w:rsidRDefault="00772D01" w:rsidP="00772D01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42"/>
                <w:szCs w:val="42"/>
              </w:rPr>
            </w:pPr>
            <w:r>
              <w:rPr>
                <w:b/>
                <w:bCs/>
                <w:sz w:val="42"/>
                <w:szCs w:val="42"/>
              </w:rPr>
              <w:t>Prérequis</w:t>
            </w:r>
          </w:p>
          <w:p w14:paraId="60E97E92" w14:textId="271D8124" w:rsidR="00772D01" w:rsidRDefault="00772D01" w:rsidP="00772D01">
            <w:pPr>
              <w:rPr>
                <w:b/>
                <w:bCs/>
                <w:sz w:val="42"/>
                <w:szCs w:val="42"/>
              </w:rPr>
            </w:pPr>
          </w:p>
          <w:p w14:paraId="31F00A63" w14:textId="046736BB" w:rsidR="00772D01" w:rsidRDefault="00772D01" w:rsidP="00772D01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42"/>
                <w:szCs w:val="42"/>
              </w:rPr>
            </w:pPr>
            <w:r>
              <w:rPr>
                <w:b/>
                <w:bCs/>
                <w:sz w:val="42"/>
                <w:szCs w:val="42"/>
              </w:rPr>
              <w:t>Installation</w:t>
            </w:r>
          </w:p>
          <w:p w14:paraId="7867503E" w14:textId="77777777" w:rsidR="00772D01" w:rsidRPr="00772D01" w:rsidRDefault="00772D01" w:rsidP="00772D01">
            <w:pPr>
              <w:pStyle w:val="Paragraphedeliste"/>
              <w:rPr>
                <w:b/>
                <w:bCs/>
                <w:sz w:val="42"/>
                <w:szCs w:val="42"/>
              </w:rPr>
            </w:pPr>
          </w:p>
          <w:p w14:paraId="06AB65A6" w14:textId="21788727" w:rsidR="00772D01" w:rsidRDefault="00772D01" w:rsidP="00772D01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42"/>
                <w:szCs w:val="42"/>
              </w:rPr>
            </w:pPr>
            <w:r>
              <w:rPr>
                <w:b/>
                <w:bCs/>
                <w:sz w:val="42"/>
                <w:szCs w:val="42"/>
              </w:rPr>
              <w:t>Fonctionnement</w:t>
            </w:r>
          </w:p>
          <w:p w14:paraId="319E0DD6" w14:textId="77777777" w:rsidR="00772D01" w:rsidRPr="00772D01" w:rsidRDefault="00772D01" w:rsidP="00772D01">
            <w:pPr>
              <w:pStyle w:val="Paragraphedeliste"/>
              <w:rPr>
                <w:b/>
                <w:bCs/>
                <w:sz w:val="42"/>
                <w:szCs w:val="42"/>
              </w:rPr>
            </w:pPr>
          </w:p>
          <w:p w14:paraId="27E5B002" w14:textId="25B4B54C" w:rsidR="00772D01" w:rsidRPr="00772D01" w:rsidRDefault="00772D01" w:rsidP="00772D01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42"/>
                <w:szCs w:val="42"/>
              </w:rPr>
            </w:pPr>
            <w:r>
              <w:rPr>
                <w:b/>
                <w:bCs/>
                <w:sz w:val="42"/>
                <w:szCs w:val="42"/>
              </w:rPr>
              <w:t>Fonctionnalités</w:t>
            </w:r>
          </w:p>
          <w:p w14:paraId="3CB4DAC9" w14:textId="5BBFDF8A" w:rsidR="001205A1" w:rsidRPr="006B7126" w:rsidRDefault="001205A1" w:rsidP="00772D01">
            <w:pPr>
              <w:pStyle w:val="Titre4"/>
              <w:rPr>
                <w:noProof/>
              </w:rPr>
            </w:pPr>
          </w:p>
        </w:tc>
        <w:tc>
          <w:tcPr>
            <w:tcW w:w="421" w:type="dxa"/>
            <w:gridSpan w:val="2"/>
            <w:shd w:val="clear" w:color="auto" w:fill="EDF0F4" w:themeFill="accent3"/>
          </w:tcPr>
          <w:p w14:paraId="013A3881" w14:textId="77777777" w:rsidR="001205A1" w:rsidRPr="006B7126" w:rsidRDefault="001205A1">
            <w:pPr>
              <w:rPr>
                <w:noProof/>
              </w:rPr>
            </w:pPr>
          </w:p>
        </w:tc>
      </w:tr>
      <w:tr w:rsidR="0031055C" w:rsidRPr="006B7126" w14:paraId="740C49D8" w14:textId="77777777" w:rsidTr="00663149">
        <w:tblPrEx>
          <w:shd w:val="clear" w:color="auto" w:fill="00C1C7" w:themeFill="accent2"/>
          <w:tblCellMar>
            <w:left w:w="108" w:type="dxa"/>
            <w:right w:w="108" w:type="dxa"/>
          </w:tblCellMar>
        </w:tblPrEx>
        <w:trPr>
          <w:gridAfter w:val="1"/>
          <w:wAfter w:w="7" w:type="dxa"/>
          <w:trHeight w:val="2694"/>
        </w:trPr>
        <w:tc>
          <w:tcPr>
            <w:tcW w:w="993" w:type="dxa"/>
            <w:gridSpan w:val="2"/>
            <w:vMerge w:val="restart"/>
            <w:shd w:val="clear" w:color="auto" w:fill="00C1C7" w:themeFill="accent2"/>
          </w:tcPr>
          <w:p w14:paraId="1B1AD5A8" w14:textId="77777777" w:rsidR="0031055C" w:rsidRPr="006B7126" w:rsidRDefault="0031055C" w:rsidP="0031055C">
            <w:pPr>
              <w:pStyle w:val="Ancredugraphisme"/>
              <w:rPr>
                <w:noProof/>
              </w:rPr>
            </w:pPr>
          </w:p>
        </w:tc>
        <w:tc>
          <w:tcPr>
            <w:tcW w:w="8674" w:type="dxa"/>
            <w:gridSpan w:val="2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14:paraId="6F8349E5" w14:textId="065126D1" w:rsidR="006934ED" w:rsidRPr="006934ED" w:rsidRDefault="004A4CB7" w:rsidP="00A03DF4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Theme="majorHAnsi" w:hAnsiTheme="majorHAnsi"/>
                <w:b/>
                <w:bCs/>
                <w:sz w:val="66"/>
                <w:szCs w:val="66"/>
              </w:rPr>
            </w:pPr>
            <w:r>
              <w:rPr>
                <w:rFonts w:asciiTheme="majorHAnsi" w:hAnsiTheme="majorHAnsi"/>
                <w:b/>
                <w:bCs/>
                <w:noProof/>
                <w:sz w:val="66"/>
                <w:szCs w:val="66"/>
              </w:rPr>
              <w:drawing>
                <wp:anchor distT="0" distB="0" distL="114300" distR="114300" simplePos="0" relativeHeight="251667456" behindDoc="0" locked="0" layoutInCell="1" allowOverlap="1" wp14:anchorId="724AD62C" wp14:editId="292758E2">
                  <wp:simplePos x="0" y="0"/>
                  <wp:positionH relativeFrom="column">
                    <wp:posOffset>4154476</wp:posOffset>
                  </wp:positionH>
                  <wp:positionV relativeFrom="paragraph">
                    <wp:posOffset>0</wp:posOffset>
                  </wp:positionV>
                  <wp:extent cx="1245476" cy="1366986"/>
                  <wp:effectExtent l="0" t="0" r="0" b="5080"/>
                  <wp:wrapNone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476" cy="1366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934ED" w:rsidRPr="006934ED">
              <w:rPr>
                <w:rFonts w:asciiTheme="majorHAnsi" w:hAnsiTheme="majorHAnsi"/>
                <w:b/>
                <w:bCs/>
                <w:sz w:val="66"/>
                <w:szCs w:val="66"/>
              </w:rPr>
              <w:t>Définition</w:t>
            </w:r>
          </w:p>
        </w:tc>
        <w:tc>
          <w:tcPr>
            <w:tcW w:w="992" w:type="dxa"/>
            <w:gridSpan w:val="2"/>
            <w:vMerge w:val="restart"/>
            <w:shd w:val="clear" w:color="auto" w:fill="00C1C7" w:themeFill="accent2"/>
          </w:tcPr>
          <w:p w14:paraId="1AB6DB6B" w14:textId="77777777" w:rsidR="0031055C" w:rsidRPr="006B7126" w:rsidRDefault="0031055C" w:rsidP="00D6375E">
            <w:pPr>
              <w:rPr>
                <w:noProof/>
              </w:rPr>
            </w:pPr>
          </w:p>
        </w:tc>
      </w:tr>
      <w:tr w:rsidR="0031055C" w:rsidRPr="006B7126" w14:paraId="184AA1C3" w14:textId="77777777" w:rsidTr="006934ED">
        <w:tblPrEx>
          <w:shd w:val="clear" w:color="auto" w:fill="00C1C7" w:themeFill="accent2"/>
          <w:tblCellMar>
            <w:left w:w="108" w:type="dxa"/>
            <w:right w:w="108" w:type="dxa"/>
          </w:tblCellMar>
        </w:tblPrEx>
        <w:trPr>
          <w:gridAfter w:val="1"/>
          <w:wAfter w:w="7" w:type="dxa"/>
          <w:trHeight w:val="5966"/>
        </w:trPr>
        <w:tc>
          <w:tcPr>
            <w:tcW w:w="993" w:type="dxa"/>
            <w:gridSpan w:val="2"/>
            <w:vMerge/>
            <w:shd w:val="clear" w:color="auto" w:fill="00C1C7" w:themeFill="accent2"/>
          </w:tcPr>
          <w:p w14:paraId="1679E998" w14:textId="77777777" w:rsidR="0031055C" w:rsidRPr="006B7126" w:rsidRDefault="0031055C" w:rsidP="00D6375E">
            <w:pPr>
              <w:rPr>
                <w:noProof/>
              </w:rPr>
            </w:pPr>
          </w:p>
        </w:tc>
        <w:tc>
          <w:tcPr>
            <w:tcW w:w="8674" w:type="dxa"/>
            <w:gridSpan w:val="2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14:paraId="1691E9F0" w14:textId="77777777" w:rsidR="00663149" w:rsidRDefault="00663149" w:rsidP="00A03DF4">
            <w:pPr>
              <w:pStyle w:val="Citation"/>
              <w:jc w:val="both"/>
              <w:rPr>
                <w:rFonts w:asciiTheme="minorHAnsi" w:hAnsiTheme="minorHAnsi"/>
                <w:noProof/>
                <w:sz w:val="32"/>
                <w:szCs w:val="10"/>
              </w:rPr>
            </w:pPr>
          </w:p>
          <w:p w14:paraId="7F798959" w14:textId="77777777" w:rsidR="00663149" w:rsidRDefault="00663149" w:rsidP="00A03DF4">
            <w:pPr>
              <w:pStyle w:val="Citation"/>
              <w:jc w:val="both"/>
              <w:rPr>
                <w:rFonts w:asciiTheme="minorHAnsi" w:hAnsiTheme="minorHAnsi"/>
                <w:noProof/>
                <w:sz w:val="32"/>
                <w:szCs w:val="10"/>
              </w:rPr>
            </w:pPr>
          </w:p>
          <w:p w14:paraId="29A1D412" w14:textId="77777777" w:rsidR="00663149" w:rsidRDefault="00663149" w:rsidP="00A03DF4">
            <w:pPr>
              <w:pStyle w:val="Citation"/>
              <w:jc w:val="both"/>
              <w:rPr>
                <w:rFonts w:asciiTheme="minorHAnsi" w:hAnsiTheme="minorHAnsi"/>
                <w:noProof/>
                <w:sz w:val="32"/>
                <w:szCs w:val="10"/>
              </w:rPr>
            </w:pPr>
            <w:r w:rsidRPr="00663149">
              <w:rPr>
                <w:rFonts w:asciiTheme="minorHAnsi" w:hAnsiTheme="minorHAnsi"/>
                <w:noProof/>
                <w:sz w:val="32"/>
                <w:szCs w:val="10"/>
              </w:rPr>
              <w:t>Proxmox Virtual Environment est une solution de virtualisation libre basée sur l'hyperviseur Linux KVM.</w:t>
            </w:r>
            <w:r>
              <w:rPr>
                <w:rFonts w:asciiTheme="minorHAnsi" w:hAnsiTheme="minorHAnsi"/>
                <w:noProof/>
                <w:sz w:val="32"/>
                <w:szCs w:val="10"/>
              </w:rPr>
              <w:t xml:space="preserve"> </w:t>
            </w:r>
          </w:p>
          <w:p w14:paraId="1245401F" w14:textId="77777777" w:rsidR="00663149" w:rsidRDefault="00663149" w:rsidP="00A03DF4">
            <w:pPr>
              <w:pStyle w:val="Citation"/>
              <w:jc w:val="both"/>
              <w:rPr>
                <w:rFonts w:asciiTheme="minorHAnsi" w:hAnsiTheme="minorHAnsi"/>
                <w:noProof/>
                <w:sz w:val="32"/>
                <w:szCs w:val="10"/>
              </w:rPr>
            </w:pPr>
          </w:p>
          <w:p w14:paraId="68A50AF8" w14:textId="40518417" w:rsidR="00663149" w:rsidRPr="00663149" w:rsidRDefault="00663149" w:rsidP="00A03DF4">
            <w:pPr>
              <w:pStyle w:val="Citation"/>
              <w:jc w:val="both"/>
              <w:rPr>
                <w:rFonts w:asciiTheme="minorHAnsi" w:hAnsiTheme="minorHAnsi"/>
                <w:noProof/>
                <w:sz w:val="32"/>
                <w:szCs w:val="10"/>
              </w:rPr>
            </w:pPr>
            <w:r w:rsidRPr="00663149">
              <w:rPr>
                <w:rFonts w:asciiTheme="minorHAnsi" w:hAnsiTheme="minorHAnsi"/>
                <w:noProof/>
                <w:sz w:val="32"/>
                <w:szCs w:val="10"/>
              </w:rPr>
              <w:t>Proxmox est une solution de virtualisation de type "bare metal", il est</w:t>
            </w:r>
            <w:r>
              <w:rPr>
                <w:rFonts w:asciiTheme="minorHAnsi" w:hAnsiTheme="minorHAnsi"/>
                <w:noProof/>
                <w:sz w:val="32"/>
                <w:szCs w:val="10"/>
              </w:rPr>
              <w:t xml:space="preserve"> </w:t>
            </w:r>
            <w:r w:rsidRPr="00663149">
              <w:rPr>
                <w:rFonts w:asciiTheme="minorHAnsi" w:hAnsiTheme="minorHAnsi"/>
                <w:noProof/>
                <w:sz w:val="32"/>
                <w:szCs w:val="10"/>
              </w:rPr>
              <w:t>donc installée directement sur la machine.</w:t>
            </w:r>
          </w:p>
          <w:p w14:paraId="3FA0743E" w14:textId="77777777" w:rsidR="00663149" w:rsidRDefault="00663149" w:rsidP="00A03DF4">
            <w:pPr>
              <w:pStyle w:val="Citation"/>
              <w:jc w:val="both"/>
              <w:rPr>
                <w:rFonts w:asciiTheme="minorHAnsi" w:hAnsiTheme="minorHAnsi"/>
                <w:noProof/>
                <w:sz w:val="32"/>
                <w:szCs w:val="10"/>
              </w:rPr>
            </w:pPr>
          </w:p>
          <w:p w14:paraId="610B8AEA" w14:textId="05B9AFF8" w:rsidR="0031055C" w:rsidRDefault="00663149" w:rsidP="00A03DF4">
            <w:pPr>
              <w:pStyle w:val="Citation"/>
              <w:jc w:val="both"/>
              <w:rPr>
                <w:rFonts w:asciiTheme="minorHAnsi" w:hAnsiTheme="minorHAnsi"/>
                <w:noProof/>
                <w:sz w:val="32"/>
                <w:szCs w:val="10"/>
              </w:rPr>
            </w:pPr>
            <w:r w:rsidRPr="00663149">
              <w:rPr>
                <w:rFonts w:asciiTheme="minorHAnsi" w:hAnsiTheme="minorHAnsi"/>
                <w:noProof/>
                <w:sz w:val="32"/>
                <w:szCs w:val="10"/>
              </w:rPr>
              <w:t xml:space="preserve">Le packaging de Proxmox VE est fourni sur une image </w:t>
            </w:r>
            <w:r>
              <w:rPr>
                <w:rFonts w:asciiTheme="minorHAnsi" w:hAnsiTheme="minorHAnsi"/>
                <w:noProof/>
                <w:sz w:val="32"/>
                <w:szCs w:val="10"/>
              </w:rPr>
              <w:t>ISO</w:t>
            </w:r>
            <w:r w:rsidRPr="00663149">
              <w:rPr>
                <w:rFonts w:asciiTheme="minorHAnsi" w:hAnsiTheme="minorHAnsi"/>
                <w:noProof/>
                <w:sz w:val="32"/>
                <w:szCs w:val="10"/>
              </w:rPr>
              <w:t>. L'installateur</w:t>
            </w:r>
            <w:r>
              <w:rPr>
                <w:rFonts w:asciiTheme="minorHAnsi" w:hAnsiTheme="minorHAnsi"/>
                <w:noProof/>
                <w:sz w:val="32"/>
                <w:szCs w:val="10"/>
              </w:rPr>
              <w:t xml:space="preserve"> </w:t>
            </w:r>
            <w:r w:rsidRPr="00663149">
              <w:rPr>
                <w:rFonts w:asciiTheme="minorHAnsi" w:hAnsiTheme="minorHAnsi"/>
                <w:noProof/>
                <w:sz w:val="32"/>
                <w:szCs w:val="10"/>
              </w:rPr>
              <w:t xml:space="preserve">(basé sur Debian) </w:t>
            </w:r>
            <w:r>
              <w:rPr>
                <w:rFonts w:asciiTheme="minorHAnsi" w:hAnsiTheme="minorHAnsi"/>
                <w:noProof/>
                <w:sz w:val="32"/>
                <w:szCs w:val="10"/>
              </w:rPr>
              <w:t>permet l’installation d’un s</w:t>
            </w:r>
            <w:r w:rsidRPr="00663149">
              <w:rPr>
                <w:rFonts w:asciiTheme="minorHAnsi" w:hAnsiTheme="minorHAnsi"/>
                <w:noProof/>
                <w:sz w:val="32"/>
                <w:szCs w:val="10"/>
              </w:rPr>
              <w:t>ystème d'exploitation comple</w:t>
            </w:r>
            <w:r>
              <w:rPr>
                <w:rFonts w:asciiTheme="minorHAnsi" w:hAnsiTheme="minorHAnsi"/>
                <w:noProof/>
                <w:sz w:val="32"/>
                <w:szCs w:val="10"/>
              </w:rPr>
              <w:t>t, le p</w:t>
            </w:r>
            <w:r w:rsidRPr="00663149">
              <w:rPr>
                <w:rFonts w:asciiTheme="minorHAnsi" w:hAnsiTheme="minorHAnsi"/>
                <w:noProof/>
                <w:sz w:val="32"/>
                <w:szCs w:val="10"/>
              </w:rPr>
              <w:t>artitionnement de disque dur</w:t>
            </w:r>
            <w:r>
              <w:rPr>
                <w:rFonts w:asciiTheme="minorHAnsi" w:hAnsiTheme="minorHAnsi"/>
                <w:noProof/>
                <w:sz w:val="32"/>
                <w:szCs w:val="10"/>
              </w:rPr>
              <w:t>, du s</w:t>
            </w:r>
            <w:r w:rsidRPr="00663149">
              <w:rPr>
                <w:rFonts w:asciiTheme="minorHAnsi" w:hAnsiTheme="minorHAnsi"/>
                <w:noProof/>
                <w:sz w:val="32"/>
                <w:szCs w:val="10"/>
              </w:rPr>
              <w:t>upport de (containers) et du module KVM (virtualisation</w:t>
            </w:r>
            <w:r>
              <w:rPr>
                <w:rFonts w:asciiTheme="minorHAnsi" w:hAnsiTheme="minorHAnsi"/>
                <w:noProof/>
                <w:sz w:val="32"/>
                <w:szCs w:val="10"/>
              </w:rPr>
              <w:t xml:space="preserve"> </w:t>
            </w:r>
            <w:r w:rsidRPr="00663149">
              <w:rPr>
                <w:rFonts w:asciiTheme="minorHAnsi" w:hAnsiTheme="minorHAnsi"/>
                <w:noProof/>
                <w:sz w:val="32"/>
                <w:szCs w:val="10"/>
              </w:rPr>
              <w:t>complète)</w:t>
            </w:r>
            <w:r>
              <w:rPr>
                <w:rFonts w:asciiTheme="minorHAnsi" w:hAnsiTheme="minorHAnsi"/>
                <w:noProof/>
                <w:sz w:val="32"/>
                <w:szCs w:val="10"/>
              </w:rPr>
              <w:t>, des o</w:t>
            </w:r>
            <w:r w:rsidRPr="00663149">
              <w:rPr>
                <w:rFonts w:asciiTheme="minorHAnsi" w:hAnsiTheme="minorHAnsi"/>
                <w:noProof/>
                <w:sz w:val="32"/>
                <w:szCs w:val="10"/>
              </w:rPr>
              <w:t>utils de sauvegarde et de restauration</w:t>
            </w:r>
            <w:r>
              <w:rPr>
                <w:rFonts w:asciiTheme="minorHAnsi" w:hAnsiTheme="minorHAnsi"/>
                <w:noProof/>
                <w:sz w:val="32"/>
                <w:szCs w:val="10"/>
              </w:rPr>
              <w:t>, une i</w:t>
            </w:r>
            <w:r w:rsidRPr="00663149">
              <w:rPr>
                <w:rFonts w:asciiTheme="minorHAnsi" w:hAnsiTheme="minorHAnsi"/>
                <w:noProof/>
                <w:sz w:val="32"/>
                <w:szCs w:val="10"/>
              </w:rPr>
              <w:t>nterface web d'administration et de supervision</w:t>
            </w:r>
            <w:r>
              <w:rPr>
                <w:rFonts w:asciiTheme="minorHAnsi" w:hAnsiTheme="minorHAnsi"/>
                <w:noProof/>
                <w:sz w:val="32"/>
                <w:szCs w:val="10"/>
              </w:rPr>
              <w:t>, des f</w:t>
            </w:r>
            <w:r w:rsidRPr="00663149">
              <w:rPr>
                <w:rFonts w:asciiTheme="minorHAnsi" w:hAnsiTheme="minorHAnsi"/>
                <w:noProof/>
                <w:sz w:val="32"/>
                <w:szCs w:val="10"/>
              </w:rPr>
              <w:t>onctions de clustering qui permet</w:t>
            </w:r>
            <w:r>
              <w:rPr>
                <w:rFonts w:asciiTheme="minorHAnsi" w:hAnsiTheme="minorHAnsi"/>
                <w:noProof/>
                <w:sz w:val="32"/>
                <w:szCs w:val="10"/>
              </w:rPr>
              <w:t>tent</w:t>
            </w:r>
            <w:r w:rsidRPr="00663149">
              <w:rPr>
                <w:rFonts w:asciiTheme="minorHAnsi" w:hAnsiTheme="minorHAnsi"/>
                <w:noProof/>
                <w:sz w:val="32"/>
                <w:szCs w:val="10"/>
              </w:rPr>
              <w:t xml:space="preserve"> par exemple la migration à</w:t>
            </w:r>
            <w:r>
              <w:rPr>
                <w:rFonts w:asciiTheme="minorHAnsi" w:hAnsiTheme="minorHAnsi"/>
                <w:noProof/>
                <w:sz w:val="32"/>
                <w:szCs w:val="10"/>
              </w:rPr>
              <w:t xml:space="preserve"> </w:t>
            </w:r>
            <w:r w:rsidRPr="00663149">
              <w:rPr>
                <w:rFonts w:asciiTheme="minorHAnsi" w:hAnsiTheme="minorHAnsi"/>
                <w:noProof/>
                <w:sz w:val="32"/>
                <w:szCs w:val="10"/>
              </w:rPr>
              <w:t xml:space="preserve">chaud des </w:t>
            </w:r>
            <w:r>
              <w:rPr>
                <w:rFonts w:asciiTheme="minorHAnsi" w:hAnsiTheme="minorHAnsi"/>
                <w:noProof/>
                <w:sz w:val="32"/>
                <w:szCs w:val="10"/>
              </w:rPr>
              <w:t>VM</w:t>
            </w:r>
            <w:r w:rsidRPr="00663149">
              <w:rPr>
                <w:rFonts w:asciiTheme="minorHAnsi" w:hAnsiTheme="minorHAnsi"/>
                <w:noProof/>
                <w:sz w:val="32"/>
                <w:szCs w:val="10"/>
              </w:rPr>
              <w:t xml:space="preserve"> d'un serveur physique à un autre</w:t>
            </w:r>
            <w:r>
              <w:rPr>
                <w:rFonts w:asciiTheme="minorHAnsi" w:hAnsiTheme="minorHAnsi"/>
                <w:noProof/>
                <w:sz w:val="32"/>
                <w:szCs w:val="10"/>
              </w:rPr>
              <w:t xml:space="preserve"> </w:t>
            </w:r>
            <w:r w:rsidRPr="00663149">
              <w:rPr>
                <w:rFonts w:asciiTheme="minorHAnsi" w:hAnsiTheme="minorHAnsi"/>
                <w:noProof/>
                <w:sz w:val="32"/>
                <w:szCs w:val="10"/>
              </w:rPr>
              <w:t>(à condition d'utiliser un stockage partagé, SAN, ou Ceph sinon la</w:t>
            </w:r>
            <w:r>
              <w:rPr>
                <w:rFonts w:asciiTheme="minorHAnsi" w:hAnsiTheme="minorHAnsi"/>
                <w:noProof/>
                <w:sz w:val="32"/>
                <w:szCs w:val="10"/>
              </w:rPr>
              <w:t xml:space="preserve"> </w:t>
            </w:r>
            <w:r w:rsidRPr="00663149">
              <w:rPr>
                <w:rFonts w:asciiTheme="minorHAnsi" w:hAnsiTheme="minorHAnsi"/>
                <w:noProof/>
                <w:sz w:val="32"/>
                <w:szCs w:val="10"/>
              </w:rPr>
              <w:t>migration entraîne une courte interruption lors du redémarrage</w:t>
            </w:r>
            <w:r>
              <w:rPr>
                <w:rFonts w:asciiTheme="minorHAnsi" w:hAnsiTheme="minorHAnsi"/>
                <w:noProof/>
                <w:sz w:val="32"/>
                <w:szCs w:val="10"/>
              </w:rPr>
              <w:t xml:space="preserve"> s</w:t>
            </w:r>
            <w:r w:rsidRPr="00663149">
              <w:rPr>
                <w:rFonts w:asciiTheme="minorHAnsi" w:hAnsiTheme="minorHAnsi"/>
                <w:noProof/>
                <w:sz w:val="32"/>
                <w:szCs w:val="10"/>
              </w:rPr>
              <w:t>ur un autre nœud du cluster)</w:t>
            </w:r>
            <w:r>
              <w:rPr>
                <w:rFonts w:asciiTheme="minorHAnsi" w:hAnsiTheme="minorHAnsi"/>
                <w:noProof/>
                <w:sz w:val="32"/>
                <w:szCs w:val="10"/>
              </w:rPr>
              <w:t>.</w:t>
            </w:r>
          </w:p>
          <w:p w14:paraId="498CC11A" w14:textId="77777777" w:rsidR="00663149" w:rsidRDefault="00663149" w:rsidP="00A03DF4">
            <w:pPr>
              <w:jc w:val="both"/>
            </w:pPr>
          </w:p>
          <w:p w14:paraId="5E032516" w14:textId="2D82FE99" w:rsidR="00663149" w:rsidRPr="00663149" w:rsidRDefault="00663149" w:rsidP="00A03DF4">
            <w:pPr>
              <w:jc w:val="both"/>
            </w:pPr>
          </w:p>
        </w:tc>
        <w:tc>
          <w:tcPr>
            <w:tcW w:w="992" w:type="dxa"/>
            <w:gridSpan w:val="2"/>
            <w:vMerge/>
            <w:shd w:val="clear" w:color="auto" w:fill="00C1C7" w:themeFill="accent2"/>
          </w:tcPr>
          <w:p w14:paraId="39B2B806" w14:textId="77777777" w:rsidR="0031055C" w:rsidRPr="006B7126" w:rsidRDefault="0031055C" w:rsidP="00D6375E">
            <w:pPr>
              <w:rPr>
                <w:noProof/>
              </w:rPr>
            </w:pPr>
          </w:p>
        </w:tc>
      </w:tr>
      <w:tr w:rsidR="0031055C" w:rsidRPr="006B7126" w14:paraId="5131E2D4" w14:textId="77777777" w:rsidTr="006934ED">
        <w:tblPrEx>
          <w:shd w:val="clear" w:color="auto" w:fill="00C1C7" w:themeFill="accent2"/>
          <w:tblCellMar>
            <w:left w:w="108" w:type="dxa"/>
            <w:right w:w="108" w:type="dxa"/>
          </w:tblCellMar>
        </w:tblPrEx>
        <w:trPr>
          <w:gridAfter w:val="1"/>
          <w:wAfter w:w="7" w:type="dxa"/>
          <w:trHeight w:val="4309"/>
        </w:trPr>
        <w:tc>
          <w:tcPr>
            <w:tcW w:w="993" w:type="dxa"/>
            <w:gridSpan w:val="2"/>
            <w:vMerge/>
            <w:shd w:val="clear" w:color="auto" w:fill="00C1C7" w:themeFill="accent2"/>
          </w:tcPr>
          <w:p w14:paraId="022C78AE" w14:textId="77777777" w:rsidR="0031055C" w:rsidRPr="006B7126" w:rsidRDefault="0031055C" w:rsidP="00D6375E">
            <w:pPr>
              <w:rPr>
                <w:noProof/>
              </w:rPr>
            </w:pPr>
          </w:p>
        </w:tc>
        <w:tc>
          <w:tcPr>
            <w:tcW w:w="8674" w:type="dxa"/>
            <w:gridSpan w:val="2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14:paraId="2E89F16A" w14:textId="7C8FDAC2" w:rsidR="0031055C" w:rsidRDefault="0031055C" w:rsidP="0031055C">
            <w:pPr>
              <w:rPr>
                <w:noProof/>
              </w:rPr>
            </w:pPr>
          </w:p>
          <w:p w14:paraId="7F1E5F95" w14:textId="378CE2F6" w:rsidR="006934ED" w:rsidRPr="006B7126" w:rsidRDefault="006934ED" w:rsidP="0031055C">
            <w:pPr>
              <w:rPr>
                <w:noProof/>
              </w:rPr>
            </w:pPr>
          </w:p>
        </w:tc>
        <w:tc>
          <w:tcPr>
            <w:tcW w:w="992" w:type="dxa"/>
            <w:gridSpan w:val="2"/>
            <w:vMerge/>
            <w:shd w:val="clear" w:color="auto" w:fill="00C1C7" w:themeFill="accent2"/>
          </w:tcPr>
          <w:p w14:paraId="4B45D60F" w14:textId="77777777" w:rsidR="0031055C" w:rsidRPr="006B7126" w:rsidRDefault="0031055C" w:rsidP="00D6375E">
            <w:pPr>
              <w:rPr>
                <w:noProof/>
              </w:rPr>
            </w:pPr>
          </w:p>
        </w:tc>
      </w:tr>
    </w:tbl>
    <w:p w14:paraId="01D7AFA5" w14:textId="310E6968" w:rsidR="00A81248" w:rsidRPr="006B7126" w:rsidRDefault="00C66528">
      <w:pPr>
        <w:rPr>
          <w:noProof/>
        </w:rPr>
      </w:pPr>
      <w:r w:rsidRPr="006B7126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FBC2C5" wp14:editId="62B81C10">
                <wp:simplePos x="0" y="0"/>
                <wp:positionH relativeFrom="column">
                  <wp:posOffset>-430964</wp:posOffset>
                </wp:positionH>
                <wp:positionV relativeFrom="paragraph">
                  <wp:posOffset>-9522460</wp:posOffset>
                </wp:positionV>
                <wp:extent cx="7771130" cy="9572295"/>
                <wp:effectExtent l="0" t="0" r="1270" b="0"/>
                <wp:wrapNone/>
                <wp:docPr id="23" name="Form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5722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A24566B" id="Forme" o:spid="_x0000_s1026" alt="&quot;&quot;" style="position:absolute;margin-left:-33.95pt;margin-top:-749.8pt;width:611.9pt;height:753.7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786148;3885565,4786148;3885565,4786148;3885565,4786148" o:connectangles="0,90,180,270"/>
              </v:shape>
            </w:pict>
          </mc:Fallback>
        </mc:AlternateContent>
      </w:r>
    </w:p>
    <w:p w14:paraId="679BEBD6" w14:textId="58A13E24" w:rsidR="006934ED" w:rsidRDefault="006934ED">
      <w:pPr>
        <w:rPr>
          <w:noProof/>
        </w:rPr>
      </w:pP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5"/>
        <w:gridCol w:w="9820"/>
        <w:gridCol w:w="421"/>
      </w:tblGrid>
      <w:tr w:rsidR="006934ED" w:rsidRPr="006B7126" w14:paraId="6C942948" w14:textId="77777777" w:rsidTr="009229D3">
        <w:trPr>
          <w:trHeight w:val="14430"/>
        </w:trPr>
        <w:tc>
          <w:tcPr>
            <w:tcW w:w="425" w:type="dxa"/>
            <w:shd w:val="clear" w:color="auto" w:fill="EDF0F4" w:themeFill="accent3"/>
          </w:tcPr>
          <w:p w14:paraId="2DDBD60E" w14:textId="77777777" w:rsidR="006934ED" w:rsidRPr="004A4CB7" w:rsidRDefault="006934ED" w:rsidP="009229D3">
            <w:pPr>
              <w:rPr>
                <w:noProof/>
              </w:rPr>
            </w:pPr>
          </w:p>
        </w:tc>
        <w:tc>
          <w:tcPr>
            <w:tcW w:w="9820" w:type="dxa"/>
            <w:shd w:val="clear" w:color="auto" w:fill="EDF0F4" w:themeFill="accent3"/>
          </w:tcPr>
          <w:p w14:paraId="1F686E2E" w14:textId="10511F82" w:rsidR="006934ED" w:rsidRPr="000B29EC" w:rsidRDefault="006934ED" w:rsidP="009229D3">
            <w:pPr>
              <w:pStyle w:val="Titre3"/>
              <w:numPr>
                <w:ilvl w:val="0"/>
                <w:numId w:val="2"/>
              </w:numPr>
              <w:rPr>
                <w:noProof/>
                <w:sz w:val="66"/>
                <w:szCs w:val="66"/>
              </w:rPr>
            </w:pPr>
            <w:r>
              <w:rPr>
                <w:noProof/>
                <w:sz w:val="66"/>
                <w:szCs w:val="66"/>
              </w:rPr>
              <w:t>Prérequis</w:t>
            </w:r>
          </w:p>
          <w:p w14:paraId="04578D11" w14:textId="5B886C03" w:rsidR="006934ED" w:rsidRPr="00A03DF4" w:rsidRDefault="006934ED" w:rsidP="009229D3">
            <w:pPr>
              <w:rPr>
                <w:sz w:val="32"/>
                <w:szCs w:val="32"/>
              </w:rPr>
            </w:pPr>
          </w:p>
          <w:p w14:paraId="2DCB7B0D" w14:textId="77777777" w:rsidR="006934ED" w:rsidRPr="00A03DF4" w:rsidRDefault="006934ED" w:rsidP="009229D3">
            <w:pPr>
              <w:rPr>
                <w:sz w:val="32"/>
                <w:szCs w:val="32"/>
              </w:rPr>
            </w:pPr>
          </w:p>
          <w:p w14:paraId="6EF119F3" w14:textId="33F96B60" w:rsidR="006934ED" w:rsidRPr="00A03DF4" w:rsidRDefault="00663149" w:rsidP="00663149">
            <w:pPr>
              <w:rPr>
                <w:sz w:val="32"/>
                <w:szCs w:val="32"/>
              </w:rPr>
            </w:pPr>
            <w:r w:rsidRPr="00A03DF4">
              <w:rPr>
                <w:sz w:val="32"/>
                <w:szCs w:val="32"/>
              </w:rPr>
              <w:t xml:space="preserve">Pour installer </w:t>
            </w:r>
            <w:proofErr w:type="spellStart"/>
            <w:r w:rsidRPr="00A03DF4">
              <w:rPr>
                <w:sz w:val="32"/>
                <w:szCs w:val="32"/>
              </w:rPr>
              <w:t>Proxmox</w:t>
            </w:r>
            <w:proofErr w:type="spellEnd"/>
            <w:r w:rsidRPr="00A03DF4">
              <w:rPr>
                <w:sz w:val="32"/>
                <w:szCs w:val="32"/>
              </w:rPr>
              <w:t xml:space="preserve"> VE sur un serveur, il doit être au préalable installé sur une clé</w:t>
            </w:r>
            <w:r w:rsidR="000B29EC" w:rsidRPr="00A03DF4">
              <w:rPr>
                <w:sz w:val="32"/>
                <w:szCs w:val="32"/>
              </w:rPr>
              <w:t xml:space="preserve"> USB </w:t>
            </w:r>
            <w:r w:rsidRPr="00A03DF4">
              <w:rPr>
                <w:sz w:val="32"/>
                <w:szCs w:val="32"/>
              </w:rPr>
              <w:t>bootable (montée avec Rufus).</w:t>
            </w:r>
          </w:p>
          <w:p w14:paraId="6CE60236" w14:textId="77777777" w:rsidR="000B29EC" w:rsidRPr="00A03DF4" w:rsidRDefault="000B29EC" w:rsidP="00663149">
            <w:pPr>
              <w:rPr>
                <w:sz w:val="32"/>
                <w:szCs w:val="32"/>
              </w:rPr>
            </w:pPr>
          </w:p>
          <w:p w14:paraId="5CA28D0A" w14:textId="4A5B6EE9" w:rsidR="000B29EC" w:rsidRPr="00A03DF4" w:rsidRDefault="000B29EC" w:rsidP="00663149">
            <w:pPr>
              <w:rPr>
                <w:sz w:val="32"/>
                <w:szCs w:val="32"/>
              </w:rPr>
            </w:pPr>
            <w:r w:rsidRPr="00A03DF4">
              <w:rPr>
                <w:sz w:val="32"/>
                <w:szCs w:val="32"/>
              </w:rPr>
              <w:t>Le serveur doit ou non avoir un montage en RAID sur les disques durs.</w:t>
            </w:r>
          </w:p>
          <w:p w14:paraId="0F1856E8" w14:textId="77777777" w:rsidR="00663149" w:rsidRPr="00A03DF4" w:rsidRDefault="00663149" w:rsidP="00663149">
            <w:pPr>
              <w:rPr>
                <w:sz w:val="32"/>
                <w:szCs w:val="32"/>
              </w:rPr>
            </w:pPr>
          </w:p>
          <w:p w14:paraId="17531A47" w14:textId="77777777" w:rsidR="000B29EC" w:rsidRPr="00A03DF4" w:rsidRDefault="00663149" w:rsidP="00663149">
            <w:pPr>
              <w:rPr>
                <w:noProof/>
                <w:sz w:val="32"/>
                <w:szCs w:val="32"/>
              </w:rPr>
            </w:pPr>
            <w:r w:rsidRPr="00A03DF4">
              <w:rPr>
                <w:noProof/>
                <w:sz w:val="32"/>
                <w:szCs w:val="32"/>
              </w:rPr>
              <w:t>Pour fonctionner, Proxmox recquière à minima</w:t>
            </w:r>
            <w:r w:rsidR="000B29EC" w:rsidRPr="00A03DF4">
              <w:rPr>
                <w:noProof/>
                <w:sz w:val="32"/>
                <w:szCs w:val="32"/>
              </w:rPr>
              <w:t> :</w:t>
            </w:r>
          </w:p>
          <w:p w14:paraId="42C57827" w14:textId="4124C25D" w:rsidR="00663149" w:rsidRPr="00A03DF4" w:rsidRDefault="00663149" w:rsidP="000B29EC">
            <w:pPr>
              <w:pStyle w:val="Paragraphedeliste"/>
              <w:numPr>
                <w:ilvl w:val="0"/>
                <w:numId w:val="3"/>
              </w:numPr>
              <w:rPr>
                <w:noProof/>
                <w:sz w:val="32"/>
                <w:szCs w:val="32"/>
              </w:rPr>
            </w:pPr>
            <w:r w:rsidRPr="00A03DF4">
              <w:rPr>
                <w:noProof/>
                <w:sz w:val="32"/>
                <w:szCs w:val="32"/>
              </w:rPr>
              <w:t xml:space="preserve"> </w:t>
            </w:r>
            <w:r w:rsidR="000B29EC" w:rsidRPr="00A03DF4">
              <w:rPr>
                <w:noProof/>
                <w:sz w:val="32"/>
                <w:szCs w:val="32"/>
              </w:rPr>
              <w:t>U</w:t>
            </w:r>
            <w:r w:rsidRPr="00A03DF4">
              <w:rPr>
                <w:noProof/>
                <w:sz w:val="32"/>
                <w:szCs w:val="32"/>
              </w:rPr>
              <w:t>n CPU de 64 bits,</w:t>
            </w:r>
          </w:p>
          <w:p w14:paraId="102CE47B" w14:textId="77777777" w:rsidR="000B29EC" w:rsidRPr="00A03DF4" w:rsidRDefault="000B29EC" w:rsidP="000B29EC">
            <w:pPr>
              <w:rPr>
                <w:noProof/>
                <w:sz w:val="32"/>
                <w:szCs w:val="32"/>
              </w:rPr>
            </w:pPr>
          </w:p>
          <w:p w14:paraId="76A94D53" w14:textId="7235F22D" w:rsidR="000B29EC" w:rsidRPr="00A03DF4" w:rsidRDefault="000B29EC" w:rsidP="000B29EC">
            <w:pPr>
              <w:pStyle w:val="Paragraphedeliste"/>
              <w:numPr>
                <w:ilvl w:val="0"/>
                <w:numId w:val="3"/>
              </w:numPr>
              <w:rPr>
                <w:noProof/>
                <w:sz w:val="32"/>
                <w:szCs w:val="32"/>
              </w:rPr>
            </w:pPr>
            <w:r w:rsidRPr="00A03DF4">
              <w:rPr>
                <w:noProof/>
                <w:sz w:val="32"/>
                <w:szCs w:val="32"/>
              </w:rPr>
              <w:t>Une carte mère et un CPU qui supportent la virtualisation (Intel VT ou AMD-V),</w:t>
            </w:r>
          </w:p>
          <w:p w14:paraId="4171FA09" w14:textId="77777777" w:rsidR="000B29EC" w:rsidRPr="00A03DF4" w:rsidRDefault="000B29EC" w:rsidP="000B29EC">
            <w:pPr>
              <w:rPr>
                <w:noProof/>
                <w:sz w:val="32"/>
                <w:szCs w:val="32"/>
              </w:rPr>
            </w:pPr>
          </w:p>
          <w:p w14:paraId="7C1AB009" w14:textId="1B09844B" w:rsidR="000B29EC" w:rsidRPr="00A03DF4" w:rsidRDefault="000B29EC" w:rsidP="000B29EC">
            <w:pPr>
              <w:pStyle w:val="Paragraphedeliste"/>
              <w:numPr>
                <w:ilvl w:val="0"/>
                <w:numId w:val="3"/>
              </w:numPr>
              <w:rPr>
                <w:noProof/>
                <w:sz w:val="32"/>
                <w:szCs w:val="32"/>
              </w:rPr>
            </w:pPr>
            <w:r w:rsidRPr="00A03DF4">
              <w:rPr>
                <w:noProof/>
                <w:sz w:val="32"/>
                <w:szCs w:val="32"/>
              </w:rPr>
              <w:t>1GB de RAM,</w:t>
            </w:r>
          </w:p>
          <w:p w14:paraId="559935AF" w14:textId="77777777" w:rsidR="000B29EC" w:rsidRPr="00A03DF4" w:rsidRDefault="000B29EC" w:rsidP="000B29EC">
            <w:pPr>
              <w:rPr>
                <w:noProof/>
                <w:sz w:val="32"/>
                <w:szCs w:val="32"/>
              </w:rPr>
            </w:pPr>
          </w:p>
          <w:p w14:paraId="0771A267" w14:textId="1553A28B" w:rsidR="000B29EC" w:rsidRPr="00A03DF4" w:rsidRDefault="000B29EC" w:rsidP="00677026">
            <w:pPr>
              <w:pStyle w:val="Paragraphedeliste"/>
              <w:numPr>
                <w:ilvl w:val="0"/>
                <w:numId w:val="3"/>
              </w:numPr>
              <w:rPr>
                <w:noProof/>
                <w:sz w:val="32"/>
                <w:szCs w:val="32"/>
              </w:rPr>
            </w:pPr>
            <w:r w:rsidRPr="00A03DF4">
              <w:rPr>
                <w:noProof/>
                <w:sz w:val="32"/>
                <w:szCs w:val="32"/>
              </w:rPr>
              <w:t>8GB d’espace disque pour l’OS,</w:t>
            </w:r>
          </w:p>
          <w:p w14:paraId="0D62194F" w14:textId="77777777" w:rsidR="000B29EC" w:rsidRPr="00A03DF4" w:rsidRDefault="000B29EC" w:rsidP="000B29EC">
            <w:pPr>
              <w:rPr>
                <w:noProof/>
                <w:sz w:val="32"/>
                <w:szCs w:val="32"/>
              </w:rPr>
            </w:pPr>
          </w:p>
          <w:p w14:paraId="17234BA7" w14:textId="59951C6D" w:rsidR="000B29EC" w:rsidRPr="00A03DF4" w:rsidRDefault="000B29EC" w:rsidP="000B29EC">
            <w:pPr>
              <w:pStyle w:val="Paragraphedeliste"/>
              <w:numPr>
                <w:ilvl w:val="0"/>
                <w:numId w:val="3"/>
              </w:numPr>
              <w:rPr>
                <w:noProof/>
                <w:sz w:val="32"/>
                <w:szCs w:val="32"/>
              </w:rPr>
            </w:pPr>
            <w:r w:rsidRPr="00A03DF4">
              <w:rPr>
                <w:noProof/>
                <w:sz w:val="32"/>
                <w:szCs w:val="32"/>
              </w:rPr>
              <w:t>Une carte réseau.</w:t>
            </w:r>
          </w:p>
          <w:p w14:paraId="227A4871" w14:textId="42243F37" w:rsidR="00663149" w:rsidRPr="006B7126" w:rsidRDefault="00663149" w:rsidP="00663149">
            <w:pPr>
              <w:rPr>
                <w:noProof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4839CDAC" w14:textId="10ACB46F" w:rsidR="006934ED" w:rsidRPr="006B7126" w:rsidRDefault="006934ED" w:rsidP="009229D3">
            <w:pPr>
              <w:rPr>
                <w:noProof/>
              </w:rPr>
            </w:pPr>
          </w:p>
        </w:tc>
      </w:tr>
      <w:tr w:rsidR="006934ED" w:rsidRPr="006B7126" w14:paraId="77E927BD" w14:textId="77777777" w:rsidTr="009229D3">
        <w:trPr>
          <w:trHeight w:val="14430"/>
        </w:trPr>
        <w:tc>
          <w:tcPr>
            <w:tcW w:w="425" w:type="dxa"/>
            <w:shd w:val="clear" w:color="auto" w:fill="EDF0F4" w:themeFill="accent3"/>
          </w:tcPr>
          <w:p w14:paraId="41242C5D" w14:textId="18883911" w:rsidR="006934ED" w:rsidRPr="00E9699F" w:rsidRDefault="006934ED" w:rsidP="009229D3">
            <w:pPr>
              <w:rPr>
                <w:noProof/>
                <w:color w:val="123869" w:themeColor="accent1"/>
              </w:rPr>
            </w:pPr>
          </w:p>
        </w:tc>
        <w:tc>
          <w:tcPr>
            <w:tcW w:w="9820" w:type="dxa"/>
            <w:shd w:val="clear" w:color="auto" w:fill="EDF0F4" w:themeFill="accent3"/>
          </w:tcPr>
          <w:p w14:paraId="100DB9C2" w14:textId="52FED8DD" w:rsidR="006934ED" w:rsidRPr="00E9699F" w:rsidRDefault="006934ED" w:rsidP="006934ED">
            <w:pPr>
              <w:pStyle w:val="Titre3"/>
              <w:numPr>
                <w:ilvl w:val="0"/>
                <w:numId w:val="2"/>
              </w:numPr>
              <w:rPr>
                <w:noProof/>
                <w:sz w:val="66"/>
                <w:szCs w:val="66"/>
              </w:rPr>
            </w:pPr>
            <w:r w:rsidRPr="00E9699F">
              <w:rPr>
                <w:noProof/>
                <w:sz w:val="66"/>
                <w:szCs w:val="66"/>
              </w:rPr>
              <w:t>Installation</w:t>
            </w:r>
          </w:p>
          <w:p w14:paraId="19BD4B94" w14:textId="77777777" w:rsidR="000B29EC" w:rsidRPr="00E9699F" w:rsidRDefault="000B29EC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13CCC6A8" w14:textId="72492C95" w:rsidR="000B29EC" w:rsidRPr="00E9699F" w:rsidRDefault="000B29EC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2164B6A5" w14:textId="05F7E81E" w:rsidR="000B29EC" w:rsidRPr="00E9699F" w:rsidRDefault="000B29EC" w:rsidP="000B29EC">
            <w:pPr>
              <w:rPr>
                <w:color w:val="123869" w:themeColor="accent1"/>
                <w:sz w:val="32"/>
                <w:szCs w:val="32"/>
              </w:rPr>
            </w:pPr>
            <w:r w:rsidRPr="00E9699F">
              <w:rPr>
                <w:noProof/>
                <w:color w:val="123869" w:themeColor="accent1"/>
                <w:sz w:val="32"/>
                <w:szCs w:val="32"/>
              </w:rPr>
              <w:drawing>
                <wp:anchor distT="0" distB="0" distL="114300" distR="114300" simplePos="0" relativeHeight="251668480" behindDoc="0" locked="0" layoutInCell="1" allowOverlap="1" wp14:anchorId="5F52F7A0" wp14:editId="31D95709">
                  <wp:simplePos x="0" y="0"/>
                  <wp:positionH relativeFrom="column">
                    <wp:posOffset>705485</wp:posOffset>
                  </wp:positionH>
                  <wp:positionV relativeFrom="paragraph">
                    <wp:posOffset>223521</wp:posOffset>
                  </wp:positionV>
                  <wp:extent cx="3780764" cy="2213130"/>
                  <wp:effectExtent l="0" t="0" r="0" b="0"/>
                  <wp:wrapNone/>
                  <wp:docPr id="56900617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00617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548" cy="2221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9699F">
              <w:rPr>
                <w:color w:val="123869" w:themeColor="accent1"/>
                <w:sz w:val="32"/>
                <w:szCs w:val="32"/>
              </w:rPr>
              <w:t>Pour commencer, il faut démarrer le serveur avec la clé bootable.</w:t>
            </w:r>
          </w:p>
          <w:p w14:paraId="63D58836" w14:textId="5E267F8B" w:rsidR="000B29EC" w:rsidRPr="00E9699F" w:rsidRDefault="000B29EC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1FD31FB1" w14:textId="77777777" w:rsidR="000B29EC" w:rsidRPr="00E9699F" w:rsidRDefault="000B29EC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4ABF7F57" w14:textId="645087AF" w:rsidR="000B29EC" w:rsidRPr="00E9699F" w:rsidRDefault="000B29EC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1B04FB32" w14:textId="77777777" w:rsidR="000B29EC" w:rsidRPr="00E9699F" w:rsidRDefault="000B29EC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19722B55" w14:textId="31CB43AC" w:rsidR="000B29EC" w:rsidRPr="00E9699F" w:rsidRDefault="000B29EC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13918547" w14:textId="6B6578FD" w:rsidR="000B29EC" w:rsidRPr="00E9699F" w:rsidRDefault="000B29EC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70A0943A" w14:textId="3553C25B" w:rsidR="000B29EC" w:rsidRPr="00E9699F" w:rsidRDefault="000B29EC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10F2F7A0" w14:textId="5EB09369" w:rsidR="000B29EC" w:rsidRPr="00E9699F" w:rsidRDefault="000B29EC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63FE2E30" w14:textId="1685F4E5" w:rsidR="000B29EC" w:rsidRPr="00E9699F" w:rsidRDefault="000B29EC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63A8F94D" w14:textId="77777777" w:rsidR="000B29EC" w:rsidRPr="00E9699F" w:rsidRDefault="000B29EC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51BB38FB" w14:textId="41AE42E3" w:rsidR="000B29EC" w:rsidRPr="00E9699F" w:rsidRDefault="000B29EC" w:rsidP="000B29EC">
            <w:pPr>
              <w:rPr>
                <w:color w:val="123869" w:themeColor="accent1"/>
                <w:sz w:val="32"/>
                <w:szCs w:val="32"/>
              </w:rPr>
            </w:pPr>
            <w:r w:rsidRPr="00E9699F">
              <w:rPr>
                <w:color w:val="123869" w:themeColor="accent1"/>
                <w:sz w:val="32"/>
                <w:szCs w:val="32"/>
              </w:rPr>
              <w:t>Accepter la licence EULA.</w:t>
            </w:r>
          </w:p>
          <w:p w14:paraId="2D3F12FC" w14:textId="77777777" w:rsidR="000B29EC" w:rsidRPr="00E9699F" w:rsidRDefault="000B29EC" w:rsidP="000B29EC">
            <w:pPr>
              <w:rPr>
                <w:color w:val="123869" w:themeColor="accent1"/>
                <w:sz w:val="32"/>
                <w:szCs w:val="32"/>
              </w:rPr>
            </w:pPr>
            <w:r w:rsidRPr="00E9699F">
              <w:rPr>
                <w:noProof/>
                <w:color w:val="123869" w:themeColor="accent1"/>
                <w:sz w:val="32"/>
                <w:szCs w:val="32"/>
              </w:rPr>
              <w:drawing>
                <wp:anchor distT="0" distB="0" distL="114300" distR="114300" simplePos="0" relativeHeight="251669504" behindDoc="0" locked="0" layoutInCell="1" allowOverlap="1" wp14:anchorId="5C8EFFD4" wp14:editId="709A0DC7">
                  <wp:simplePos x="0" y="0"/>
                  <wp:positionH relativeFrom="column">
                    <wp:posOffset>972185</wp:posOffset>
                  </wp:positionH>
                  <wp:positionV relativeFrom="paragraph">
                    <wp:posOffset>10795</wp:posOffset>
                  </wp:positionV>
                  <wp:extent cx="3715268" cy="2781688"/>
                  <wp:effectExtent l="0" t="0" r="0" b="0"/>
                  <wp:wrapNone/>
                  <wp:docPr id="47585343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853433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278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25A0CA3" w14:textId="77777777" w:rsidR="000B29EC" w:rsidRPr="00E9699F" w:rsidRDefault="000B29EC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3F895FC8" w14:textId="77777777" w:rsidR="000B29EC" w:rsidRPr="00E9699F" w:rsidRDefault="000B29EC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02070FC3" w14:textId="77777777" w:rsidR="000B29EC" w:rsidRPr="00E9699F" w:rsidRDefault="000B29EC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33385E3C" w14:textId="77777777" w:rsidR="000B29EC" w:rsidRPr="00E9699F" w:rsidRDefault="000B29EC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273E8109" w14:textId="20ABDA5B" w:rsidR="000B29EC" w:rsidRPr="00E9699F" w:rsidRDefault="000B29EC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3B0E2288" w14:textId="1F944912" w:rsidR="000B29EC" w:rsidRPr="00E9699F" w:rsidRDefault="000B29EC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0EC752F4" w14:textId="04FF5608" w:rsidR="000B29EC" w:rsidRPr="00E9699F" w:rsidRDefault="000B29EC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3AC815B4" w14:textId="798FEDCF" w:rsidR="000B29EC" w:rsidRPr="00E9699F" w:rsidRDefault="000B29EC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68EC4A76" w14:textId="7EA0A1D1" w:rsidR="000B29EC" w:rsidRPr="00E9699F" w:rsidRDefault="000B29EC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09BC7ABA" w14:textId="07B08E3B" w:rsidR="000B29EC" w:rsidRPr="00E9699F" w:rsidRDefault="000B29EC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52608FDD" w14:textId="1A1F5E9D" w:rsidR="000B29EC" w:rsidRPr="00E9699F" w:rsidRDefault="000B29EC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2A61F02A" w14:textId="7924DDDA" w:rsidR="000B29EC" w:rsidRPr="00E9699F" w:rsidRDefault="000B29EC" w:rsidP="000B29EC">
            <w:pPr>
              <w:rPr>
                <w:color w:val="123869" w:themeColor="accent1"/>
                <w:sz w:val="32"/>
                <w:szCs w:val="32"/>
              </w:rPr>
            </w:pPr>
            <w:r w:rsidRPr="00E9699F">
              <w:rPr>
                <w:color w:val="123869" w:themeColor="accent1"/>
                <w:sz w:val="32"/>
                <w:szCs w:val="32"/>
              </w:rPr>
              <w:t>Sélectionner le disque sur lequel il faut installer l’OS.</w:t>
            </w:r>
          </w:p>
          <w:p w14:paraId="6AC13279" w14:textId="407D6C5A" w:rsidR="000B29EC" w:rsidRPr="00E9699F" w:rsidRDefault="0063083F" w:rsidP="000B29EC">
            <w:pPr>
              <w:rPr>
                <w:color w:val="123869" w:themeColor="accent1"/>
                <w:sz w:val="32"/>
                <w:szCs w:val="32"/>
              </w:rPr>
            </w:pPr>
            <w:r w:rsidRPr="00E9699F">
              <w:rPr>
                <w:noProof/>
                <w:color w:val="123869" w:themeColor="accent1"/>
                <w:sz w:val="32"/>
                <w:szCs w:val="32"/>
              </w:rPr>
              <w:drawing>
                <wp:anchor distT="0" distB="0" distL="114300" distR="114300" simplePos="0" relativeHeight="251670528" behindDoc="0" locked="0" layoutInCell="1" allowOverlap="1" wp14:anchorId="4AAD6110" wp14:editId="317AC58D">
                  <wp:simplePos x="0" y="0"/>
                  <wp:positionH relativeFrom="column">
                    <wp:posOffset>1029334</wp:posOffset>
                  </wp:positionH>
                  <wp:positionV relativeFrom="paragraph">
                    <wp:posOffset>13969</wp:posOffset>
                  </wp:positionV>
                  <wp:extent cx="3267075" cy="2469753"/>
                  <wp:effectExtent l="0" t="0" r="0" b="6985"/>
                  <wp:wrapNone/>
                  <wp:docPr id="204212118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12118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877" cy="2470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B86575" w14:textId="77777777" w:rsidR="000B29EC" w:rsidRPr="00E9699F" w:rsidRDefault="000B29EC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69A9BAF2" w14:textId="77777777" w:rsidR="0063083F" w:rsidRPr="00E9699F" w:rsidRDefault="0063083F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55597D71" w14:textId="77777777" w:rsidR="0063083F" w:rsidRPr="00E9699F" w:rsidRDefault="0063083F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3A33D2DE" w14:textId="77777777" w:rsidR="0063083F" w:rsidRPr="00E9699F" w:rsidRDefault="0063083F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77252889" w14:textId="77777777" w:rsidR="0063083F" w:rsidRPr="00E9699F" w:rsidRDefault="0063083F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40A631A8" w14:textId="77777777" w:rsidR="0063083F" w:rsidRPr="00E9699F" w:rsidRDefault="0063083F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1F6990BF" w14:textId="77777777" w:rsidR="0063083F" w:rsidRPr="00E9699F" w:rsidRDefault="0063083F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295FF27A" w14:textId="77777777" w:rsidR="0063083F" w:rsidRPr="00E9699F" w:rsidRDefault="0063083F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73E078E7" w14:textId="77777777" w:rsidR="0063083F" w:rsidRPr="00E9699F" w:rsidRDefault="0063083F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445B2677" w14:textId="77777777" w:rsidR="0063083F" w:rsidRPr="00E9699F" w:rsidRDefault="0063083F" w:rsidP="000B29EC">
            <w:pPr>
              <w:rPr>
                <w:color w:val="123869" w:themeColor="accent1"/>
                <w:sz w:val="32"/>
                <w:szCs w:val="32"/>
              </w:rPr>
            </w:pPr>
          </w:p>
          <w:p w14:paraId="7A401CA5" w14:textId="4B672173" w:rsidR="0063083F" w:rsidRPr="00E9699F" w:rsidRDefault="0063083F" w:rsidP="000B29EC">
            <w:pPr>
              <w:rPr>
                <w:color w:val="123869" w:themeColor="accent1"/>
                <w:sz w:val="32"/>
                <w:szCs w:val="32"/>
              </w:rPr>
            </w:pPr>
            <w:r w:rsidRPr="00E9699F">
              <w:rPr>
                <w:color w:val="123869" w:themeColor="accent1"/>
                <w:sz w:val="32"/>
                <w:szCs w:val="32"/>
              </w:rPr>
              <w:lastRenderedPageBreak/>
              <w:t>Sélectionner la langue ainsi que le clavier à utiliser.</w:t>
            </w:r>
          </w:p>
          <w:p w14:paraId="2A767D47" w14:textId="1A6C93D1" w:rsidR="0063083F" w:rsidRPr="00E9699F" w:rsidRDefault="0063083F" w:rsidP="000B29EC">
            <w:pPr>
              <w:rPr>
                <w:color w:val="123869" w:themeColor="accent1"/>
                <w:sz w:val="32"/>
                <w:szCs w:val="32"/>
              </w:rPr>
            </w:pPr>
            <w:r w:rsidRPr="00E9699F">
              <w:rPr>
                <w:noProof/>
                <w:color w:val="123869" w:themeColor="accent1"/>
                <w:sz w:val="32"/>
                <w:szCs w:val="32"/>
              </w:rPr>
              <w:drawing>
                <wp:anchor distT="0" distB="0" distL="114300" distR="114300" simplePos="0" relativeHeight="251671552" behindDoc="0" locked="0" layoutInCell="1" allowOverlap="1" wp14:anchorId="41A0C376" wp14:editId="1B9DCF0D">
                  <wp:simplePos x="0" y="0"/>
                  <wp:positionH relativeFrom="column">
                    <wp:posOffset>934085</wp:posOffset>
                  </wp:positionH>
                  <wp:positionV relativeFrom="paragraph">
                    <wp:posOffset>45085</wp:posOffset>
                  </wp:positionV>
                  <wp:extent cx="3648584" cy="2762636"/>
                  <wp:effectExtent l="0" t="0" r="0" b="0"/>
                  <wp:wrapNone/>
                  <wp:docPr id="88078660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78660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E3FE390" w14:textId="77777777" w:rsidR="0063083F" w:rsidRPr="00E9699F" w:rsidRDefault="0063083F" w:rsidP="0063083F">
            <w:pPr>
              <w:rPr>
                <w:color w:val="123869" w:themeColor="accent1"/>
                <w:sz w:val="32"/>
                <w:szCs w:val="32"/>
              </w:rPr>
            </w:pPr>
          </w:p>
          <w:p w14:paraId="3EA26D22" w14:textId="77777777" w:rsidR="0063083F" w:rsidRPr="00E9699F" w:rsidRDefault="0063083F" w:rsidP="0063083F">
            <w:pPr>
              <w:rPr>
                <w:color w:val="123869" w:themeColor="accent1"/>
                <w:sz w:val="32"/>
                <w:szCs w:val="32"/>
              </w:rPr>
            </w:pPr>
          </w:p>
          <w:p w14:paraId="065A5EE8" w14:textId="77777777" w:rsidR="0063083F" w:rsidRPr="00E9699F" w:rsidRDefault="0063083F" w:rsidP="0063083F">
            <w:pPr>
              <w:rPr>
                <w:color w:val="123869" w:themeColor="accent1"/>
                <w:sz w:val="32"/>
                <w:szCs w:val="32"/>
              </w:rPr>
            </w:pPr>
          </w:p>
          <w:p w14:paraId="5DA56A8F" w14:textId="77777777" w:rsidR="0063083F" w:rsidRPr="00E9699F" w:rsidRDefault="0063083F" w:rsidP="0063083F">
            <w:pPr>
              <w:rPr>
                <w:color w:val="123869" w:themeColor="accent1"/>
                <w:sz w:val="32"/>
                <w:szCs w:val="32"/>
              </w:rPr>
            </w:pPr>
          </w:p>
          <w:p w14:paraId="4E1F2472" w14:textId="77777777" w:rsidR="0063083F" w:rsidRPr="00E9699F" w:rsidRDefault="0063083F" w:rsidP="0063083F">
            <w:pPr>
              <w:rPr>
                <w:color w:val="123869" w:themeColor="accent1"/>
                <w:sz w:val="32"/>
                <w:szCs w:val="32"/>
              </w:rPr>
            </w:pPr>
          </w:p>
          <w:p w14:paraId="3A981348" w14:textId="4F26854A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  <w:r w:rsidRPr="00E9699F">
              <w:rPr>
                <w:color w:val="123869" w:themeColor="accent1"/>
                <w:sz w:val="32"/>
                <w:szCs w:val="32"/>
              </w:rPr>
              <w:tab/>
            </w:r>
          </w:p>
          <w:p w14:paraId="67949F63" w14:textId="4C4DEFDB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4127F967" w14:textId="47CAD18A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16799D89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77136DC3" w14:textId="09BF1960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64C316B1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625496DB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6FE91F6D" w14:textId="0BAD05B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  <w:r w:rsidRPr="00E9699F">
              <w:rPr>
                <w:color w:val="123869" w:themeColor="accent1"/>
                <w:sz w:val="32"/>
                <w:szCs w:val="32"/>
              </w:rPr>
              <w:t>Configurer le mot de passe root ainsi que l’adresse mail pour les notifications.</w:t>
            </w:r>
          </w:p>
          <w:p w14:paraId="65EB756E" w14:textId="272B5CF3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  <w:r w:rsidRPr="00E9699F">
              <w:rPr>
                <w:noProof/>
                <w:color w:val="123869" w:themeColor="accent1"/>
                <w:sz w:val="32"/>
                <w:szCs w:val="32"/>
              </w:rPr>
              <w:drawing>
                <wp:anchor distT="0" distB="0" distL="114300" distR="114300" simplePos="0" relativeHeight="251672576" behindDoc="0" locked="0" layoutInCell="1" allowOverlap="1" wp14:anchorId="72C2D6A0" wp14:editId="123909FE">
                  <wp:simplePos x="0" y="0"/>
                  <wp:positionH relativeFrom="column">
                    <wp:posOffset>1124585</wp:posOffset>
                  </wp:positionH>
                  <wp:positionV relativeFrom="paragraph">
                    <wp:posOffset>106045</wp:posOffset>
                  </wp:positionV>
                  <wp:extent cx="3515216" cy="2629267"/>
                  <wp:effectExtent l="0" t="0" r="9525" b="0"/>
                  <wp:wrapThrough wrapText="bothSides">
                    <wp:wrapPolygon edited="0">
                      <wp:start x="0" y="0"/>
                      <wp:lineTo x="0" y="21443"/>
                      <wp:lineTo x="21541" y="21443"/>
                      <wp:lineTo x="21541" y="0"/>
                      <wp:lineTo x="0" y="0"/>
                    </wp:wrapPolygon>
                  </wp:wrapThrough>
                  <wp:docPr id="31148678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486782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9C4B932" w14:textId="0685B0E9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5B424F35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15EC3BD5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0A4B2227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43C97F9C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12733812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0E140B91" w14:textId="10F42C61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23E38A66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402E0BAF" w14:textId="16FB51D2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5E09EB4C" w14:textId="65227B08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0B032547" w14:textId="20E987AA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7D980179" w14:textId="7CD55F98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  <w:r w:rsidRPr="00E9699F">
              <w:rPr>
                <w:color w:val="123869" w:themeColor="accent1"/>
                <w:sz w:val="32"/>
                <w:szCs w:val="32"/>
              </w:rPr>
              <w:t>Configurer la carte réseau avec une adresse IP fixe pour l’interface Web, ainsi que la Gateway du routeur et son DNS ici en local.</w:t>
            </w:r>
          </w:p>
          <w:p w14:paraId="4560CD32" w14:textId="20C14CAC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  <w:r w:rsidRPr="00E9699F">
              <w:rPr>
                <w:noProof/>
                <w:color w:val="123869" w:themeColor="accent1"/>
                <w:sz w:val="32"/>
                <w:szCs w:val="32"/>
              </w:rPr>
              <w:drawing>
                <wp:anchor distT="0" distB="0" distL="114300" distR="114300" simplePos="0" relativeHeight="251673600" behindDoc="0" locked="0" layoutInCell="1" allowOverlap="1" wp14:anchorId="5E36CD3C" wp14:editId="43E5C49E">
                  <wp:simplePos x="0" y="0"/>
                  <wp:positionH relativeFrom="column">
                    <wp:posOffset>1267460</wp:posOffset>
                  </wp:positionH>
                  <wp:positionV relativeFrom="paragraph">
                    <wp:posOffset>17145</wp:posOffset>
                  </wp:positionV>
                  <wp:extent cx="3437890" cy="2554229"/>
                  <wp:effectExtent l="0" t="0" r="0" b="0"/>
                  <wp:wrapNone/>
                  <wp:docPr id="3177922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7922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890" cy="2554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7EDA3A" w14:textId="64E73473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36A5C7D8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4B27A093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45C3ABF3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1A6E446A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30DBF456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0CD907A6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131B3404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4CB34D9D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672F1019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00340CC9" w14:textId="47B07B7D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  <w:r w:rsidRPr="00E9699F">
              <w:rPr>
                <w:noProof/>
                <w:color w:val="123869" w:themeColor="accent1"/>
                <w:sz w:val="32"/>
                <w:szCs w:val="32"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03A74CC0" wp14:editId="2A09B2A2">
                  <wp:simplePos x="0" y="0"/>
                  <wp:positionH relativeFrom="column">
                    <wp:posOffset>1229360</wp:posOffset>
                  </wp:positionH>
                  <wp:positionV relativeFrom="paragraph">
                    <wp:posOffset>228600</wp:posOffset>
                  </wp:positionV>
                  <wp:extent cx="3391373" cy="2553056"/>
                  <wp:effectExtent l="0" t="0" r="0" b="0"/>
                  <wp:wrapNone/>
                  <wp:docPr id="80448304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483046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255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9699F">
              <w:rPr>
                <w:color w:val="123869" w:themeColor="accent1"/>
                <w:sz w:val="32"/>
                <w:szCs w:val="32"/>
              </w:rPr>
              <w:t>Valider l’installation.</w:t>
            </w:r>
          </w:p>
          <w:p w14:paraId="4BAEAF61" w14:textId="4204CE8C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2DA1459B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7987E981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236B290A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100E0682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5924D295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0A60B95B" w14:textId="6833F9FD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0043607B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272C10F5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0F2844F7" w14:textId="4154107F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70DE0BD1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3540F88C" w14:textId="503D900F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  <w:r w:rsidRPr="00E9699F">
              <w:rPr>
                <w:color w:val="123869" w:themeColor="accent1"/>
                <w:sz w:val="32"/>
                <w:szCs w:val="32"/>
              </w:rPr>
              <w:t>L’installation va se lancer.</w:t>
            </w:r>
          </w:p>
          <w:p w14:paraId="657C883C" w14:textId="68DEC81B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  <w:r w:rsidRPr="00E9699F">
              <w:rPr>
                <w:noProof/>
                <w:color w:val="123869" w:themeColor="accent1"/>
                <w:sz w:val="32"/>
                <w:szCs w:val="32"/>
              </w:rPr>
              <w:drawing>
                <wp:anchor distT="0" distB="0" distL="114300" distR="114300" simplePos="0" relativeHeight="251675648" behindDoc="0" locked="0" layoutInCell="1" allowOverlap="1" wp14:anchorId="04B618B8" wp14:editId="44B7B4D2">
                  <wp:simplePos x="0" y="0"/>
                  <wp:positionH relativeFrom="column">
                    <wp:posOffset>1438910</wp:posOffset>
                  </wp:positionH>
                  <wp:positionV relativeFrom="paragraph">
                    <wp:posOffset>55880</wp:posOffset>
                  </wp:positionV>
                  <wp:extent cx="3115110" cy="2391109"/>
                  <wp:effectExtent l="0" t="0" r="9525" b="9525"/>
                  <wp:wrapNone/>
                  <wp:docPr id="21657470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574709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239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7118B92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4D5E1A91" w14:textId="3E24FC43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44B922DD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7A2D806A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3BC06F2D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4B8E2F73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491000DD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5F290915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0E1D8DCC" w14:textId="78C954C3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17299DD8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172BB33C" w14:textId="2C1575F3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  <w:r w:rsidRPr="00E9699F">
              <w:rPr>
                <w:color w:val="123869" w:themeColor="accent1"/>
                <w:sz w:val="32"/>
                <w:szCs w:val="32"/>
              </w:rPr>
              <w:t>Une fois terminée, le serveur va redémarrer pour finaliser l’installation.</w:t>
            </w:r>
          </w:p>
          <w:p w14:paraId="04DA31A7" w14:textId="2465128D" w:rsidR="00F37F81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  <w:r w:rsidRPr="00E9699F">
              <w:rPr>
                <w:color w:val="123869" w:themeColor="accent1"/>
                <w:sz w:val="32"/>
                <w:szCs w:val="32"/>
              </w:rPr>
              <w:t xml:space="preserve">Une fois redémarré, accéder à l’interface Web </w:t>
            </w:r>
            <w:r w:rsidR="00F37F81" w:rsidRPr="00E9699F">
              <w:rPr>
                <w:color w:val="123869" w:themeColor="accent1"/>
                <w:sz w:val="32"/>
                <w:szCs w:val="32"/>
              </w:rPr>
              <w:t xml:space="preserve">via l’url suivante : </w:t>
            </w:r>
            <w:hyperlink r:id="rId20" w:history="1">
              <w:r w:rsidR="00F37F81" w:rsidRPr="00E9699F">
                <w:rPr>
                  <w:rStyle w:val="Lienhypertexte"/>
                  <w:i/>
                  <w:iCs/>
                  <w:color w:val="123869" w:themeColor="accent1"/>
                  <w:sz w:val="32"/>
                  <w:szCs w:val="32"/>
                </w:rPr>
                <w:t>https://192.168.1.50:8006</w:t>
              </w:r>
            </w:hyperlink>
            <w:r w:rsidR="00F37F81" w:rsidRPr="00E9699F">
              <w:rPr>
                <w:color w:val="123869" w:themeColor="accent1"/>
                <w:sz w:val="32"/>
                <w:szCs w:val="32"/>
              </w:rPr>
              <w:t>, puis entrer les login root et mot de passe précédemment définis.</w:t>
            </w:r>
          </w:p>
          <w:p w14:paraId="03D25FC9" w14:textId="192C591C" w:rsidR="00F37F81" w:rsidRPr="00E9699F" w:rsidRDefault="00F37F81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612F4F9F" w14:textId="5A4F379D" w:rsidR="00F37F81" w:rsidRPr="00E9699F" w:rsidRDefault="00F37F81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  <w:r w:rsidRPr="00E9699F">
              <w:rPr>
                <w:color w:val="123869" w:themeColor="accent1"/>
                <w:sz w:val="32"/>
                <w:szCs w:val="32"/>
              </w:rPr>
              <w:t xml:space="preserve">Voici l’interface du </w:t>
            </w:r>
            <w:proofErr w:type="spellStart"/>
            <w:r w:rsidRPr="00E9699F">
              <w:rPr>
                <w:color w:val="123869" w:themeColor="accent1"/>
                <w:sz w:val="32"/>
                <w:szCs w:val="32"/>
              </w:rPr>
              <w:t>dashboard</w:t>
            </w:r>
            <w:proofErr w:type="spellEnd"/>
            <w:r w:rsidRPr="00E9699F">
              <w:rPr>
                <w:color w:val="123869" w:themeColor="accent1"/>
                <w:sz w:val="32"/>
                <w:szCs w:val="32"/>
              </w:rPr>
              <w:t xml:space="preserve"> une fois connecté (état du serveur et VM) :</w:t>
            </w:r>
          </w:p>
          <w:p w14:paraId="27F1F647" w14:textId="55633C4C" w:rsidR="00F37F81" w:rsidRPr="00E9699F" w:rsidRDefault="00F37F81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  <w:r w:rsidRPr="00E9699F">
              <w:rPr>
                <w:noProof/>
                <w:color w:val="123869" w:themeColor="accent1"/>
                <w:sz w:val="32"/>
                <w:szCs w:val="32"/>
              </w:rPr>
              <w:drawing>
                <wp:anchor distT="0" distB="0" distL="114300" distR="114300" simplePos="0" relativeHeight="251676672" behindDoc="0" locked="0" layoutInCell="1" allowOverlap="1" wp14:anchorId="20B1D287" wp14:editId="38F59EC7">
                  <wp:simplePos x="0" y="0"/>
                  <wp:positionH relativeFrom="column">
                    <wp:posOffset>958215</wp:posOffset>
                  </wp:positionH>
                  <wp:positionV relativeFrom="paragraph">
                    <wp:posOffset>31750</wp:posOffset>
                  </wp:positionV>
                  <wp:extent cx="4326799" cy="2009775"/>
                  <wp:effectExtent l="0" t="0" r="0" b="0"/>
                  <wp:wrapNone/>
                  <wp:docPr id="125228676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286768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799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8BF643" w14:textId="41A3108A" w:rsidR="00F37F81" w:rsidRPr="00E9699F" w:rsidRDefault="00F37F81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1AD75EBA" w14:textId="77777777" w:rsidR="00F37F81" w:rsidRPr="00E9699F" w:rsidRDefault="00F37F81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35B7E08A" w14:textId="77777777" w:rsidR="00F37F81" w:rsidRPr="00E9699F" w:rsidRDefault="00F37F81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233EDF59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77ADD8C2" w14:textId="77777777" w:rsidR="0063083F" w:rsidRPr="00E9699F" w:rsidRDefault="0063083F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307F420B" w14:textId="77777777" w:rsidR="00F37F81" w:rsidRPr="00E9699F" w:rsidRDefault="00F37F81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5C713298" w14:textId="77777777" w:rsidR="00F37F81" w:rsidRPr="00E9699F" w:rsidRDefault="00F37F81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  <w:p w14:paraId="23C6D489" w14:textId="198800D0" w:rsidR="00F37F81" w:rsidRPr="00E9699F" w:rsidRDefault="00F37F81" w:rsidP="0063083F">
            <w:pPr>
              <w:tabs>
                <w:tab w:val="left" w:pos="8115"/>
              </w:tabs>
              <w:rPr>
                <w:color w:val="123869" w:themeColor="accent1"/>
                <w:sz w:val="32"/>
                <w:szCs w:val="32"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1DD46310" w14:textId="77777777" w:rsidR="006934ED" w:rsidRPr="006B7126" w:rsidRDefault="006934ED" w:rsidP="009229D3">
            <w:pPr>
              <w:rPr>
                <w:noProof/>
              </w:rPr>
            </w:pPr>
          </w:p>
        </w:tc>
      </w:tr>
      <w:tr w:rsidR="006934ED" w:rsidRPr="006B7126" w14:paraId="075DCC83" w14:textId="77777777" w:rsidTr="009229D3">
        <w:trPr>
          <w:trHeight w:val="14430"/>
        </w:trPr>
        <w:tc>
          <w:tcPr>
            <w:tcW w:w="425" w:type="dxa"/>
            <w:shd w:val="clear" w:color="auto" w:fill="EDF0F4" w:themeFill="accent3"/>
          </w:tcPr>
          <w:p w14:paraId="64D6D7E9" w14:textId="77777777" w:rsidR="006934ED" w:rsidRPr="00E9699F" w:rsidRDefault="006934ED" w:rsidP="009229D3">
            <w:pPr>
              <w:rPr>
                <w:noProof/>
                <w:color w:val="123869" w:themeColor="accent1"/>
              </w:rPr>
            </w:pPr>
          </w:p>
        </w:tc>
        <w:tc>
          <w:tcPr>
            <w:tcW w:w="9820" w:type="dxa"/>
            <w:shd w:val="clear" w:color="auto" w:fill="EDF0F4" w:themeFill="accent3"/>
          </w:tcPr>
          <w:p w14:paraId="0B4601B4" w14:textId="77777777" w:rsidR="006934ED" w:rsidRPr="00E9699F" w:rsidRDefault="006934ED" w:rsidP="006934ED">
            <w:pPr>
              <w:pStyle w:val="Titre3"/>
              <w:numPr>
                <w:ilvl w:val="0"/>
                <w:numId w:val="2"/>
              </w:numPr>
              <w:rPr>
                <w:noProof/>
                <w:sz w:val="66"/>
                <w:szCs w:val="66"/>
              </w:rPr>
            </w:pPr>
            <w:r w:rsidRPr="00E9699F">
              <w:rPr>
                <w:noProof/>
                <w:sz w:val="66"/>
                <w:szCs w:val="66"/>
              </w:rPr>
              <w:t>Fonctionnement</w:t>
            </w:r>
          </w:p>
          <w:p w14:paraId="602436DF" w14:textId="77777777" w:rsidR="00F37F81" w:rsidRPr="00E9699F" w:rsidRDefault="00F37F81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5C26EDF1" w14:textId="77777777" w:rsidR="00F37F81" w:rsidRPr="00E9699F" w:rsidRDefault="00F37F81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338EE21B" w14:textId="08C9691E" w:rsidR="00F37F81" w:rsidRPr="00E9699F" w:rsidRDefault="00F37F81" w:rsidP="00F37F81">
            <w:pPr>
              <w:rPr>
                <w:color w:val="123869" w:themeColor="accent1"/>
                <w:sz w:val="32"/>
                <w:szCs w:val="32"/>
              </w:rPr>
            </w:pPr>
            <w:r w:rsidRPr="00E9699F">
              <w:rPr>
                <w:color w:val="123869" w:themeColor="accent1"/>
                <w:sz w:val="32"/>
                <w:szCs w:val="32"/>
              </w:rPr>
              <w:t xml:space="preserve">Pour créer des VM dans </w:t>
            </w:r>
            <w:proofErr w:type="spellStart"/>
            <w:r w:rsidRPr="00E9699F">
              <w:rPr>
                <w:color w:val="123869" w:themeColor="accent1"/>
                <w:sz w:val="32"/>
                <w:szCs w:val="32"/>
              </w:rPr>
              <w:t>Proxmox</w:t>
            </w:r>
            <w:proofErr w:type="spellEnd"/>
            <w:r w:rsidRPr="00E9699F">
              <w:rPr>
                <w:color w:val="123869" w:themeColor="accent1"/>
                <w:sz w:val="32"/>
                <w:szCs w:val="32"/>
              </w:rPr>
              <w:t xml:space="preserve"> VE, il faut au préalable envoyer les images ISO des OS à installer.</w:t>
            </w:r>
          </w:p>
          <w:p w14:paraId="0A0C12CA" w14:textId="77777777" w:rsidR="00F37F81" w:rsidRPr="00E9699F" w:rsidRDefault="00F37F81" w:rsidP="00F37F81">
            <w:pPr>
              <w:rPr>
                <w:color w:val="123869" w:themeColor="accent1"/>
                <w:sz w:val="32"/>
                <w:szCs w:val="32"/>
              </w:rPr>
            </w:pPr>
            <w:r w:rsidRPr="00E9699F">
              <w:rPr>
                <w:color w:val="123869" w:themeColor="accent1"/>
                <w:sz w:val="32"/>
                <w:szCs w:val="32"/>
              </w:rPr>
              <w:t xml:space="preserve">Sélectionner la datastore local dans l’onglet </w:t>
            </w:r>
            <w:r w:rsidRPr="00E9699F">
              <w:rPr>
                <w:i/>
                <w:iCs/>
                <w:color w:val="123869" w:themeColor="accent1"/>
                <w:sz w:val="32"/>
                <w:szCs w:val="32"/>
                <w:u w:val="single"/>
              </w:rPr>
              <w:t>Image ISO</w:t>
            </w:r>
            <w:r w:rsidRPr="00E9699F">
              <w:rPr>
                <w:color w:val="123869" w:themeColor="accent1"/>
                <w:sz w:val="32"/>
                <w:szCs w:val="32"/>
              </w:rPr>
              <w:t xml:space="preserve">, et cliquer sur </w:t>
            </w:r>
            <w:proofErr w:type="spellStart"/>
            <w:r w:rsidRPr="00E9699F">
              <w:rPr>
                <w:i/>
                <w:iCs/>
                <w:color w:val="123869" w:themeColor="accent1"/>
                <w:sz w:val="32"/>
                <w:szCs w:val="32"/>
                <w:u w:val="single"/>
              </w:rPr>
              <w:t>upload</w:t>
            </w:r>
            <w:proofErr w:type="spellEnd"/>
            <w:r w:rsidRPr="00E9699F">
              <w:rPr>
                <w:color w:val="123869" w:themeColor="accent1"/>
                <w:sz w:val="32"/>
                <w:szCs w:val="32"/>
              </w:rPr>
              <w:t>.</w:t>
            </w:r>
          </w:p>
          <w:p w14:paraId="155563FC" w14:textId="11394A3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  <w:r w:rsidRPr="00E9699F">
              <w:rPr>
                <w:noProof/>
                <w:color w:val="123869" w:themeColor="accent1"/>
                <w:sz w:val="32"/>
                <w:szCs w:val="32"/>
              </w:rPr>
              <w:drawing>
                <wp:anchor distT="0" distB="0" distL="114300" distR="114300" simplePos="0" relativeHeight="251677696" behindDoc="0" locked="0" layoutInCell="1" allowOverlap="1" wp14:anchorId="5DE0CFC9" wp14:editId="7BD974DF">
                  <wp:simplePos x="0" y="0"/>
                  <wp:positionH relativeFrom="column">
                    <wp:posOffset>372110</wp:posOffset>
                  </wp:positionH>
                  <wp:positionV relativeFrom="paragraph">
                    <wp:posOffset>-4445</wp:posOffset>
                  </wp:positionV>
                  <wp:extent cx="5382376" cy="2657846"/>
                  <wp:effectExtent l="0" t="0" r="8890" b="9525"/>
                  <wp:wrapNone/>
                  <wp:docPr id="132755453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554535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376" cy="265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2F7B94A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5F08E1F5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62DAC6AE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01FEED67" w14:textId="06759B01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628E695F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55935CFA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17C0A4F8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2070C80C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0C65D890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20A3250D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4A23294F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619AA3F7" w14:textId="3B68A35E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  <w:r w:rsidRPr="00E9699F">
              <w:rPr>
                <w:color w:val="123869" w:themeColor="accent1"/>
                <w:sz w:val="32"/>
                <w:szCs w:val="32"/>
              </w:rPr>
              <w:t>Sélectionner une image ISO installée au préalable sur le PC, et lancer le téléchargement.</w:t>
            </w:r>
          </w:p>
          <w:p w14:paraId="4CFFD483" w14:textId="37A2013F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  <w:r w:rsidRPr="00E9699F">
              <w:rPr>
                <w:noProof/>
                <w:color w:val="123869" w:themeColor="accent1"/>
                <w:sz w:val="32"/>
                <w:szCs w:val="32"/>
              </w:rPr>
              <w:drawing>
                <wp:inline distT="0" distB="0" distL="0" distR="0" wp14:anchorId="7CDC531A" wp14:editId="2B6D04C8">
                  <wp:extent cx="2676899" cy="1790950"/>
                  <wp:effectExtent l="0" t="0" r="9525" b="0"/>
                  <wp:docPr id="35016761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16761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699F">
              <w:rPr>
                <w:noProof/>
                <w:color w:val="123869" w:themeColor="accent1"/>
              </w:rPr>
              <w:t xml:space="preserve"> </w:t>
            </w:r>
            <w:r w:rsidRPr="00E9699F">
              <w:rPr>
                <w:noProof/>
                <w:color w:val="123869" w:themeColor="accent1"/>
                <w:sz w:val="32"/>
                <w:szCs w:val="32"/>
              </w:rPr>
              <w:drawing>
                <wp:inline distT="0" distB="0" distL="0" distR="0" wp14:anchorId="1B17DF48" wp14:editId="7DDD8E1E">
                  <wp:extent cx="2524477" cy="1829055"/>
                  <wp:effectExtent l="0" t="0" r="9525" b="0"/>
                  <wp:docPr id="141712024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12024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7C05E6" w14:textId="35689695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  <w:r w:rsidRPr="00E9699F">
              <w:rPr>
                <w:noProof/>
                <w:color w:val="123869" w:themeColor="accent1"/>
                <w:sz w:val="32"/>
                <w:szCs w:val="32"/>
              </w:rPr>
              <w:drawing>
                <wp:anchor distT="0" distB="0" distL="114300" distR="114300" simplePos="0" relativeHeight="251678720" behindDoc="0" locked="0" layoutInCell="1" allowOverlap="1" wp14:anchorId="160163BE" wp14:editId="6801F08D">
                  <wp:simplePos x="0" y="0"/>
                  <wp:positionH relativeFrom="column">
                    <wp:posOffset>546480</wp:posOffset>
                  </wp:positionH>
                  <wp:positionV relativeFrom="paragraph">
                    <wp:posOffset>687070</wp:posOffset>
                  </wp:positionV>
                  <wp:extent cx="4696480" cy="724001"/>
                  <wp:effectExtent l="0" t="0" r="8890" b="0"/>
                  <wp:wrapNone/>
                  <wp:docPr id="137470135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701352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9699F">
              <w:rPr>
                <w:color w:val="123869" w:themeColor="accent1"/>
                <w:sz w:val="32"/>
                <w:szCs w:val="32"/>
              </w:rPr>
              <w:t xml:space="preserve">Pour les </w:t>
            </w:r>
            <w:proofErr w:type="spellStart"/>
            <w:r w:rsidRPr="00E9699F">
              <w:rPr>
                <w:color w:val="123869" w:themeColor="accent1"/>
                <w:sz w:val="32"/>
                <w:szCs w:val="32"/>
              </w:rPr>
              <w:t>templates</w:t>
            </w:r>
            <w:proofErr w:type="spellEnd"/>
            <w:r w:rsidRPr="00E9699F">
              <w:rPr>
                <w:color w:val="123869" w:themeColor="accent1"/>
                <w:sz w:val="32"/>
                <w:szCs w:val="32"/>
              </w:rPr>
              <w:t xml:space="preserve"> des conteneurs, utiliser la commande </w:t>
            </w:r>
            <w:proofErr w:type="spellStart"/>
            <w:r w:rsidRPr="00E9699F">
              <w:rPr>
                <w:i/>
                <w:iCs/>
                <w:color w:val="123869" w:themeColor="accent1"/>
                <w:sz w:val="32"/>
                <w:szCs w:val="32"/>
                <w:u w:val="single"/>
              </w:rPr>
              <w:t>pveam</w:t>
            </w:r>
            <w:proofErr w:type="spellEnd"/>
            <w:r w:rsidRPr="00E9699F">
              <w:rPr>
                <w:i/>
                <w:iCs/>
                <w:color w:val="123869" w:themeColor="accent1"/>
                <w:sz w:val="32"/>
                <w:szCs w:val="32"/>
                <w:u w:val="single"/>
              </w:rPr>
              <w:t xml:space="preserve"> update</w:t>
            </w:r>
            <w:r w:rsidRPr="00E9699F">
              <w:rPr>
                <w:color w:val="123869" w:themeColor="accent1"/>
                <w:sz w:val="32"/>
                <w:szCs w:val="32"/>
              </w:rPr>
              <w:t xml:space="preserve"> pour autoriser </w:t>
            </w:r>
            <w:proofErr w:type="spellStart"/>
            <w:r w:rsidRPr="00E9699F">
              <w:rPr>
                <w:color w:val="123869" w:themeColor="accent1"/>
                <w:sz w:val="32"/>
                <w:szCs w:val="32"/>
              </w:rPr>
              <w:t>Proxmox</w:t>
            </w:r>
            <w:proofErr w:type="spellEnd"/>
            <w:r w:rsidRPr="00E9699F">
              <w:rPr>
                <w:color w:val="123869" w:themeColor="accent1"/>
                <w:sz w:val="32"/>
                <w:szCs w:val="32"/>
              </w:rPr>
              <w:t xml:space="preserve"> VE à aller chercher les </w:t>
            </w:r>
            <w:proofErr w:type="spellStart"/>
            <w:r w:rsidRPr="00E9699F">
              <w:rPr>
                <w:color w:val="123869" w:themeColor="accent1"/>
                <w:sz w:val="32"/>
                <w:szCs w:val="32"/>
              </w:rPr>
              <w:t>templates</w:t>
            </w:r>
            <w:proofErr w:type="spellEnd"/>
            <w:r w:rsidRPr="00E9699F">
              <w:rPr>
                <w:color w:val="123869" w:themeColor="accent1"/>
                <w:sz w:val="32"/>
                <w:szCs w:val="32"/>
              </w:rPr>
              <w:t xml:space="preserve"> dans les dépôts officiels </w:t>
            </w:r>
            <w:proofErr w:type="spellStart"/>
            <w:r w:rsidRPr="00E9699F">
              <w:rPr>
                <w:color w:val="123869" w:themeColor="accent1"/>
                <w:sz w:val="32"/>
                <w:szCs w:val="32"/>
              </w:rPr>
              <w:t>Proxmox</w:t>
            </w:r>
            <w:proofErr w:type="spellEnd"/>
            <w:r w:rsidRPr="00E9699F">
              <w:rPr>
                <w:color w:val="123869" w:themeColor="accent1"/>
                <w:sz w:val="32"/>
                <w:szCs w:val="32"/>
              </w:rPr>
              <w:t>.</w:t>
            </w:r>
          </w:p>
          <w:p w14:paraId="7ECDA993" w14:textId="61DB4EBD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263A673A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1D1777D5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0D2CD796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0E2F25E5" w14:textId="7DD1DBA5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  <w:r w:rsidRPr="00E9699F">
              <w:rPr>
                <w:color w:val="123869" w:themeColor="accent1"/>
                <w:sz w:val="32"/>
                <w:szCs w:val="32"/>
              </w:rPr>
              <w:t xml:space="preserve">Ici, </w:t>
            </w:r>
            <w:proofErr w:type="spellStart"/>
            <w:r w:rsidRPr="00E9699F">
              <w:rPr>
                <w:color w:val="123869" w:themeColor="accent1"/>
                <w:sz w:val="32"/>
                <w:szCs w:val="32"/>
              </w:rPr>
              <w:t>Proxmox</w:t>
            </w:r>
            <w:proofErr w:type="spellEnd"/>
            <w:r w:rsidRPr="00E9699F">
              <w:rPr>
                <w:color w:val="123869" w:themeColor="accent1"/>
                <w:sz w:val="32"/>
                <w:szCs w:val="32"/>
              </w:rPr>
              <w:t xml:space="preserve"> indique qu’il </w:t>
            </w:r>
            <w:proofErr w:type="spellStart"/>
            <w:r w:rsidRPr="00E9699F">
              <w:rPr>
                <w:color w:val="123869" w:themeColor="accent1"/>
                <w:sz w:val="32"/>
                <w:szCs w:val="32"/>
              </w:rPr>
              <w:t>à</w:t>
            </w:r>
            <w:proofErr w:type="spellEnd"/>
            <w:r w:rsidRPr="00E9699F">
              <w:rPr>
                <w:color w:val="123869" w:themeColor="accent1"/>
                <w:sz w:val="32"/>
                <w:szCs w:val="32"/>
              </w:rPr>
              <w:t xml:space="preserve"> réussi à récupérer la liste des </w:t>
            </w:r>
            <w:proofErr w:type="spellStart"/>
            <w:r w:rsidRPr="00E9699F">
              <w:rPr>
                <w:color w:val="123869" w:themeColor="accent1"/>
                <w:sz w:val="32"/>
                <w:szCs w:val="32"/>
              </w:rPr>
              <w:t>templates</w:t>
            </w:r>
            <w:proofErr w:type="spellEnd"/>
            <w:r w:rsidRPr="00E9699F">
              <w:rPr>
                <w:color w:val="123869" w:themeColor="accent1"/>
                <w:sz w:val="32"/>
                <w:szCs w:val="32"/>
              </w:rPr>
              <w:t>.</w:t>
            </w:r>
          </w:p>
          <w:p w14:paraId="0327C749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3074CF91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507CF848" w14:textId="6D10214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  <w:r w:rsidRPr="00E9699F">
              <w:rPr>
                <w:color w:val="123869" w:themeColor="accent1"/>
                <w:sz w:val="32"/>
                <w:szCs w:val="32"/>
              </w:rPr>
              <w:lastRenderedPageBreak/>
              <w:t xml:space="preserve">Aller sur le datastore dans l’onglet </w:t>
            </w:r>
            <w:r w:rsidRPr="00E9699F">
              <w:rPr>
                <w:i/>
                <w:iCs/>
                <w:color w:val="123869" w:themeColor="accent1"/>
                <w:sz w:val="32"/>
                <w:szCs w:val="32"/>
                <w:u w:val="single"/>
              </w:rPr>
              <w:t>CT modèle</w:t>
            </w:r>
            <w:r w:rsidRPr="00E9699F">
              <w:rPr>
                <w:color w:val="123869" w:themeColor="accent1"/>
                <w:sz w:val="32"/>
                <w:szCs w:val="32"/>
              </w:rPr>
              <w:t xml:space="preserve"> et </w:t>
            </w:r>
            <w:r w:rsidRPr="00E9699F">
              <w:rPr>
                <w:i/>
                <w:iCs/>
                <w:color w:val="123869" w:themeColor="accent1"/>
                <w:sz w:val="32"/>
                <w:szCs w:val="32"/>
                <w:u w:val="single"/>
              </w:rPr>
              <w:t>Template</w:t>
            </w:r>
            <w:r w:rsidRPr="00E9699F">
              <w:rPr>
                <w:color w:val="123869" w:themeColor="accent1"/>
                <w:sz w:val="32"/>
                <w:szCs w:val="32"/>
              </w:rPr>
              <w:t>.</w:t>
            </w:r>
          </w:p>
          <w:p w14:paraId="7615FFCC" w14:textId="1ED9941C" w:rsidR="00D36E4C" w:rsidRPr="00E9699F" w:rsidRDefault="00D259FD" w:rsidP="00F37F81">
            <w:pPr>
              <w:rPr>
                <w:color w:val="123869" w:themeColor="accent1"/>
                <w:sz w:val="32"/>
                <w:szCs w:val="32"/>
              </w:rPr>
            </w:pPr>
            <w:r w:rsidRPr="00E9699F">
              <w:rPr>
                <w:noProof/>
                <w:color w:val="123869" w:themeColor="accent1"/>
                <w:sz w:val="32"/>
                <w:szCs w:val="32"/>
              </w:rPr>
              <w:drawing>
                <wp:anchor distT="0" distB="0" distL="114300" distR="114300" simplePos="0" relativeHeight="251679744" behindDoc="0" locked="0" layoutInCell="1" allowOverlap="1" wp14:anchorId="1492629F" wp14:editId="2952DE89">
                  <wp:simplePos x="0" y="0"/>
                  <wp:positionH relativeFrom="column">
                    <wp:posOffset>415001</wp:posOffset>
                  </wp:positionH>
                  <wp:positionV relativeFrom="paragraph">
                    <wp:posOffset>83127</wp:posOffset>
                  </wp:positionV>
                  <wp:extent cx="5039428" cy="2495898"/>
                  <wp:effectExtent l="0" t="0" r="8890" b="0"/>
                  <wp:wrapNone/>
                  <wp:docPr id="2942531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25319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428" cy="249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89701FD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3F353349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6C91E5D6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78F3A3D5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188E24BD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25EB8CCB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00EE6826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037980CA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4668B9A6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3103322F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3AB15093" w14:textId="3AC6AE13" w:rsidR="00D36E4C" w:rsidRPr="00E9699F" w:rsidRDefault="00D259FD" w:rsidP="00F37F81">
            <w:pPr>
              <w:rPr>
                <w:color w:val="123869" w:themeColor="accent1"/>
                <w:sz w:val="32"/>
                <w:szCs w:val="32"/>
              </w:rPr>
            </w:pPr>
            <w:r w:rsidRPr="00E9699F">
              <w:rPr>
                <w:color w:val="123869" w:themeColor="accent1"/>
                <w:sz w:val="32"/>
                <w:szCs w:val="32"/>
              </w:rPr>
              <w:t>Choisir une Template parmi la liste de conteneurs disponibles.</w:t>
            </w:r>
          </w:p>
          <w:p w14:paraId="52D817F9" w14:textId="43856C28" w:rsidR="00D259FD" w:rsidRPr="00E9699F" w:rsidRDefault="00D259FD" w:rsidP="00F37F81">
            <w:pPr>
              <w:rPr>
                <w:color w:val="123869" w:themeColor="accent1"/>
                <w:sz w:val="32"/>
                <w:szCs w:val="32"/>
              </w:rPr>
            </w:pPr>
            <w:r w:rsidRPr="00E9699F">
              <w:rPr>
                <w:noProof/>
                <w:color w:val="123869" w:themeColor="accent1"/>
                <w:sz w:val="32"/>
                <w:szCs w:val="32"/>
              </w:rPr>
              <w:drawing>
                <wp:anchor distT="0" distB="0" distL="114300" distR="114300" simplePos="0" relativeHeight="251680768" behindDoc="0" locked="0" layoutInCell="1" allowOverlap="1" wp14:anchorId="4D126487" wp14:editId="549B5C87">
                  <wp:simplePos x="0" y="0"/>
                  <wp:positionH relativeFrom="column">
                    <wp:posOffset>901065</wp:posOffset>
                  </wp:positionH>
                  <wp:positionV relativeFrom="paragraph">
                    <wp:posOffset>79375</wp:posOffset>
                  </wp:positionV>
                  <wp:extent cx="4219575" cy="2828925"/>
                  <wp:effectExtent l="0" t="0" r="9525" b="9525"/>
                  <wp:wrapNone/>
                  <wp:docPr id="47925385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253857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EA3E966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38A65F53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610DCB29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1F2830EA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050DC508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1E0DEAF2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38A81BB0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03F57833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5241BA24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081F96FA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0CA4EB70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5A1E2111" w14:textId="77777777" w:rsidR="00D36E4C" w:rsidRPr="00E9699F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579AA474" w14:textId="00F56B14" w:rsidR="00D36E4C" w:rsidRPr="00E9699F" w:rsidRDefault="00D259FD" w:rsidP="00F37F81">
            <w:pPr>
              <w:rPr>
                <w:color w:val="123869" w:themeColor="accent1"/>
                <w:sz w:val="32"/>
                <w:szCs w:val="32"/>
              </w:rPr>
            </w:pPr>
            <w:r w:rsidRPr="00E9699F">
              <w:rPr>
                <w:color w:val="123869" w:themeColor="accent1"/>
                <w:sz w:val="32"/>
                <w:szCs w:val="32"/>
              </w:rPr>
              <w:t>Une fois le téléchargement terminé, la Template est prête à être utilisée.</w:t>
            </w:r>
          </w:p>
          <w:p w14:paraId="098E9C7C" w14:textId="50671A18" w:rsidR="00D259FD" w:rsidRPr="00E9699F" w:rsidRDefault="00D259FD" w:rsidP="00F37F81">
            <w:pPr>
              <w:rPr>
                <w:color w:val="123869" w:themeColor="accent1"/>
                <w:sz w:val="32"/>
                <w:szCs w:val="32"/>
              </w:rPr>
            </w:pPr>
            <w:r w:rsidRPr="00E9699F">
              <w:rPr>
                <w:noProof/>
                <w:color w:val="123869" w:themeColor="accent1"/>
                <w:sz w:val="32"/>
                <w:szCs w:val="32"/>
              </w:rPr>
              <w:drawing>
                <wp:anchor distT="0" distB="0" distL="114300" distR="114300" simplePos="0" relativeHeight="251681792" behindDoc="0" locked="0" layoutInCell="1" allowOverlap="1" wp14:anchorId="1E60FC9D" wp14:editId="307A9493">
                  <wp:simplePos x="0" y="0"/>
                  <wp:positionH relativeFrom="column">
                    <wp:posOffset>901890</wp:posOffset>
                  </wp:positionH>
                  <wp:positionV relativeFrom="paragraph">
                    <wp:posOffset>71887</wp:posOffset>
                  </wp:positionV>
                  <wp:extent cx="4029637" cy="2505425"/>
                  <wp:effectExtent l="0" t="0" r="0" b="9525"/>
                  <wp:wrapNone/>
                  <wp:docPr id="125934036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340367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80AF6BB" w14:textId="77777777" w:rsidR="00D36E4C" w:rsidRDefault="00D36E4C" w:rsidP="00F37F81">
            <w:pPr>
              <w:rPr>
                <w:color w:val="123869" w:themeColor="accent1"/>
                <w:sz w:val="32"/>
                <w:szCs w:val="32"/>
              </w:rPr>
            </w:pPr>
          </w:p>
          <w:p w14:paraId="19ECA269" w14:textId="77777777" w:rsidR="00A03DF4" w:rsidRPr="00A03DF4" w:rsidRDefault="00A03DF4" w:rsidP="00A03DF4">
            <w:pPr>
              <w:rPr>
                <w:sz w:val="32"/>
                <w:szCs w:val="32"/>
              </w:rPr>
            </w:pPr>
          </w:p>
          <w:p w14:paraId="19D3C4E0" w14:textId="77777777" w:rsidR="00A03DF4" w:rsidRPr="00A03DF4" w:rsidRDefault="00A03DF4" w:rsidP="00A03DF4">
            <w:pPr>
              <w:rPr>
                <w:sz w:val="32"/>
                <w:szCs w:val="32"/>
              </w:rPr>
            </w:pPr>
          </w:p>
          <w:p w14:paraId="362C5C6D" w14:textId="77777777" w:rsidR="00A03DF4" w:rsidRPr="00A03DF4" w:rsidRDefault="00A03DF4" w:rsidP="00A03DF4">
            <w:pPr>
              <w:rPr>
                <w:sz w:val="32"/>
                <w:szCs w:val="32"/>
              </w:rPr>
            </w:pPr>
          </w:p>
          <w:p w14:paraId="34A5FE0D" w14:textId="77777777" w:rsidR="00A03DF4" w:rsidRPr="00A03DF4" w:rsidRDefault="00A03DF4" w:rsidP="00A03DF4">
            <w:pPr>
              <w:rPr>
                <w:sz w:val="32"/>
                <w:szCs w:val="32"/>
              </w:rPr>
            </w:pPr>
          </w:p>
          <w:p w14:paraId="07A7A459" w14:textId="77777777" w:rsidR="00A03DF4" w:rsidRPr="00A03DF4" w:rsidRDefault="00A03DF4" w:rsidP="00A03DF4">
            <w:pPr>
              <w:rPr>
                <w:sz w:val="32"/>
                <w:szCs w:val="32"/>
              </w:rPr>
            </w:pPr>
          </w:p>
          <w:p w14:paraId="75824AA9" w14:textId="77777777" w:rsidR="00A03DF4" w:rsidRPr="00A03DF4" w:rsidRDefault="00A03DF4" w:rsidP="00A03DF4">
            <w:pPr>
              <w:rPr>
                <w:sz w:val="32"/>
                <w:szCs w:val="32"/>
              </w:rPr>
            </w:pPr>
          </w:p>
          <w:p w14:paraId="4EB269F9" w14:textId="77777777" w:rsidR="00A03DF4" w:rsidRPr="00A03DF4" w:rsidRDefault="00A03DF4" w:rsidP="00A03DF4">
            <w:pPr>
              <w:rPr>
                <w:sz w:val="32"/>
                <w:szCs w:val="32"/>
              </w:rPr>
            </w:pPr>
          </w:p>
          <w:p w14:paraId="45C55830" w14:textId="77777777" w:rsidR="00A03DF4" w:rsidRDefault="00A03DF4" w:rsidP="00A03DF4">
            <w:pPr>
              <w:rPr>
                <w:color w:val="123869" w:themeColor="accent1"/>
                <w:sz w:val="32"/>
                <w:szCs w:val="32"/>
              </w:rPr>
            </w:pPr>
          </w:p>
          <w:p w14:paraId="21CD255C" w14:textId="77777777" w:rsidR="00A03DF4" w:rsidRDefault="00A03DF4" w:rsidP="00A03DF4">
            <w:pPr>
              <w:tabs>
                <w:tab w:val="left" w:pos="856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  <w:p w14:paraId="7FA433AA" w14:textId="77777777" w:rsidR="00A03DF4" w:rsidRDefault="00A03DF4" w:rsidP="00A03DF4">
            <w:pPr>
              <w:tabs>
                <w:tab w:val="left" w:pos="8565"/>
              </w:tabs>
              <w:rPr>
                <w:sz w:val="32"/>
                <w:szCs w:val="32"/>
              </w:rPr>
            </w:pPr>
          </w:p>
          <w:p w14:paraId="2125F48A" w14:textId="3ED50AFF" w:rsidR="00A03DF4" w:rsidRPr="00A03DF4" w:rsidRDefault="00A03DF4" w:rsidP="00A03DF4">
            <w:pPr>
              <w:tabs>
                <w:tab w:val="left" w:pos="8565"/>
              </w:tabs>
              <w:rPr>
                <w:sz w:val="32"/>
                <w:szCs w:val="32"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48232561" w14:textId="77777777" w:rsidR="006934ED" w:rsidRPr="006B7126" w:rsidRDefault="006934ED" w:rsidP="009229D3">
            <w:pPr>
              <w:rPr>
                <w:noProof/>
              </w:rPr>
            </w:pPr>
          </w:p>
        </w:tc>
      </w:tr>
    </w:tbl>
    <w:p w14:paraId="3C5F44B6" w14:textId="032AF1DA" w:rsidR="006934ED" w:rsidRPr="006B7126" w:rsidRDefault="006934ED">
      <w:pPr>
        <w:rPr>
          <w:noProof/>
        </w:rPr>
      </w:pPr>
    </w:p>
    <w:sectPr w:rsidR="006934ED" w:rsidRPr="006B7126" w:rsidSect="00DE79AA">
      <w:footerReference w:type="even" r:id="rId29"/>
      <w:footerReference w:type="default" r:id="rId30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8764B" w14:textId="77777777" w:rsidR="00262EE4" w:rsidRDefault="00262EE4" w:rsidP="001205A1">
      <w:r>
        <w:separator/>
      </w:r>
    </w:p>
  </w:endnote>
  <w:endnote w:type="continuationSeparator" w:id="0">
    <w:p w14:paraId="3E5EC9B7" w14:textId="77777777" w:rsidR="00262EE4" w:rsidRDefault="00262EE4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Content>
      <w:p w14:paraId="31EB20F9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7B0740">
          <w:rPr>
            <w:rStyle w:val="Numrodepage"/>
            <w:noProof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14:paraId="245CB146" w14:textId="77777777" w:rsidR="001205A1" w:rsidRDefault="001205A1" w:rsidP="001205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041358343"/>
      <w:docPartObj>
        <w:docPartGallery w:val="Page Numbers (Bottom of Page)"/>
        <w:docPartUnique/>
      </w:docPartObj>
    </w:sdtPr>
    <w:sdtContent>
      <w:p w14:paraId="6EDF5710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 w:rsidRPr="00DE79AA">
          <w:rPr>
            <w:rStyle w:val="Numrodepage"/>
            <w:color w:val="auto"/>
            <w:sz w:val="22"/>
            <w:szCs w:val="28"/>
            <w:lang w:bidi="fr-FR"/>
          </w:rPr>
          <w:fldChar w:fldCharType="begin"/>
        </w:r>
        <w:r w:rsidRPr="00DE79AA">
          <w:rPr>
            <w:rStyle w:val="Numrodepage"/>
            <w:color w:val="auto"/>
            <w:sz w:val="22"/>
            <w:szCs w:val="28"/>
            <w:lang w:bidi="fr-FR"/>
          </w:rPr>
          <w:instrText xml:space="preserve"> PAGE </w:instrText>
        </w:r>
        <w:r w:rsidRPr="00DE79AA">
          <w:rPr>
            <w:rStyle w:val="Numrodepage"/>
            <w:color w:val="auto"/>
            <w:sz w:val="22"/>
            <w:szCs w:val="28"/>
            <w:lang w:bidi="fr-FR"/>
          </w:rPr>
          <w:fldChar w:fldCharType="separate"/>
        </w:r>
        <w:r w:rsidR="00A84125" w:rsidRPr="00DE79AA">
          <w:rPr>
            <w:rStyle w:val="Numrodepage"/>
            <w:noProof/>
            <w:color w:val="auto"/>
            <w:sz w:val="22"/>
            <w:szCs w:val="28"/>
            <w:lang w:bidi="fr-FR"/>
          </w:rPr>
          <w:t>4</w:t>
        </w:r>
        <w:r w:rsidRPr="00DE79AA">
          <w:rPr>
            <w:rStyle w:val="Numrodepage"/>
            <w:color w:val="auto"/>
            <w:sz w:val="22"/>
            <w:szCs w:val="28"/>
            <w:lang w:bidi="fr-FR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DE79AA" w:rsidRPr="00DE79AA" w14:paraId="0215825C" w14:textId="77777777" w:rsidTr="00A84125">
      <w:tc>
        <w:tcPr>
          <w:tcW w:w="5329" w:type="dxa"/>
        </w:tcPr>
        <w:p w14:paraId="091BEB5D" w14:textId="02B79E38" w:rsidR="001205A1" w:rsidRPr="0092589E" w:rsidRDefault="00A04470" w:rsidP="00C66528">
          <w:pPr>
            <w:pStyle w:val="Pieddepage"/>
            <w:rPr>
              <w:color w:val="auto"/>
              <w:sz w:val="22"/>
              <w:szCs w:val="28"/>
            </w:rPr>
          </w:pPr>
          <w:r w:rsidRPr="0092589E">
            <w:rPr>
              <w:color w:val="auto"/>
              <w:sz w:val="22"/>
              <w:szCs w:val="28"/>
            </w:rPr>
            <w:t>EL GARHI Myriam</w:t>
          </w:r>
        </w:p>
      </w:tc>
      <w:tc>
        <w:tcPr>
          <w:tcW w:w="5329" w:type="dxa"/>
        </w:tcPr>
        <w:p w14:paraId="0F210DA7" w14:textId="77777777" w:rsidR="001205A1" w:rsidRPr="00DE79AA" w:rsidRDefault="001205A1" w:rsidP="00A31A5B">
          <w:pPr>
            <w:pStyle w:val="Pieddepage"/>
            <w:rPr>
              <w:color w:val="auto"/>
              <w:sz w:val="22"/>
              <w:szCs w:val="28"/>
            </w:rPr>
          </w:pPr>
        </w:p>
      </w:tc>
    </w:tr>
  </w:tbl>
  <w:p w14:paraId="0E36A9DD" w14:textId="77777777" w:rsidR="001205A1" w:rsidRDefault="001205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A6B9F" w14:textId="77777777" w:rsidR="00262EE4" w:rsidRDefault="00262EE4" w:rsidP="001205A1">
      <w:r>
        <w:separator/>
      </w:r>
    </w:p>
  </w:footnote>
  <w:footnote w:type="continuationSeparator" w:id="0">
    <w:p w14:paraId="146C22FC" w14:textId="77777777" w:rsidR="00262EE4" w:rsidRDefault="00262EE4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07EE97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ADB"/>
      </v:shape>
    </w:pict>
  </w:numPicBullet>
  <w:abstractNum w:abstractNumId="0" w15:restartNumberingAfterBreak="0">
    <w:nsid w:val="065805CA"/>
    <w:multiLevelType w:val="hybridMultilevel"/>
    <w:tmpl w:val="B67C6A92"/>
    <w:lvl w:ilvl="0" w:tplc="040C0007">
      <w:start w:val="1"/>
      <w:numFmt w:val="bullet"/>
      <w:lvlText w:val=""/>
      <w:lvlPicBulletId w:val="0"/>
      <w:lvlJc w:val="left"/>
      <w:pPr>
        <w:ind w:left="83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 w15:restartNumberingAfterBreak="0">
    <w:nsid w:val="09FC44B7"/>
    <w:multiLevelType w:val="hybridMultilevel"/>
    <w:tmpl w:val="5E507DB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313CE"/>
    <w:multiLevelType w:val="hybridMultilevel"/>
    <w:tmpl w:val="90D47DF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761455">
    <w:abstractNumId w:val="0"/>
  </w:num>
  <w:num w:numId="2" w16cid:durableId="2057578805">
    <w:abstractNumId w:val="1"/>
  </w:num>
  <w:num w:numId="3" w16cid:durableId="129253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EC"/>
    <w:rsid w:val="000B29EC"/>
    <w:rsid w:val="000C4ED1"/>
    <w:rsid w:val="001205A1"/>
    <w:rsid w:val="002560A5"/>
    <w:rsid w:val="00262EE4"/>
    <w:rsid w:val="002877E8"/>
    <w:rsid w:val="002B0D15"/>
    <w:rsid w:val="002E7C4E"/>
    <w:rsid w:val="0031055C"/>
    <w:rsid w:val="00371EE1"/>
    <w:rsid w:val="003A798E"/>
    <w:rsid w:val="00425A99"/>
    <w:rsid w:val="004355EC"/>
    <w:rsid w:val="00473FEE"/>
    <w:rsid w:val="00491728"/>
    <w:rsid w:val="004A4CB7"/>
    <w:rsid w:val="004B6D81"/>
    <w:rsid w:val="00535FFD"/>
    <w:rsid w:val="005E6B25"/>
    <w:rsid w:val="005F4F46"/>
    <w:rsid w:val="00612A6C"/>
    <w:rsid w:val="0063083F"/>
    <w:rsid w:val="00663149"/>
    <w:rsid w:val="00677026"/>
    <w:rsid w:val="006934ED"/>
    <w:rsid w:val="006B7126"/>
    <w:rsid w:val="006C60E6"/>
    <w:rsid w:val="006F69F0"/>
    <w:rsid w:val="00772D01"/>
    <w:rsid w:val="00790768"/>
    <w:rsid w:val="007B0740"/>
    <w:rsid w:val="007C1BAB"/>
    <w:rsid w:val="008270FC"/>
    <w:rsid w:val="00835E5E"/>
    <w:rsid w:val="0092589E"/>
    <w:rsid w:val="00A03DF4"/>
    <w:rsid w:val="00A04470"/>
    <w:rsid w:val="00A15CF7"/>
    <w:rsid w:val="00A24793"/>
    <w:rsid w:val="00A30232"/>
    <w:rsid w:val="00A31A5B"/>
    <w:rsid w:val="00A50993"/>
    <w:rsid w:val="00A81248"/>
    <w:rsid w:val="00A84125"/>
    <w:rsid w:val="00B405B2"/>
    <w:rsid w:val="00BC7B47"/>
    <w:rsid w:val="00C66528"/>
    <w:rsid w:val="00C673F6"/>
    <w:rsid w:val="00C915F0"/>
    <w:rsid w:val="00CB6282"/>
    <w:rsid w:val="00CF301A"/>
    <w:rsid w:val="00D259FD"/>
    <w:rsid w:val="00D36E4C"/>
    <w:rsid w:val="00DC17F2"/>
    <w:rsid w:val="00DE79AA"/>
    <w:rsid w:val="00DF0143"/>
    <w:rsid w:val="00E65001"/>
    <w:rsid w:val="00E9699F"/>
    <w:rsid w:val="00F37F81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4C4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6934ED"/>
  </w:style>
  <w:style w:type="paragraph" w:styleId="Titre1">
    <w:name w:val="heading 1"/>
    <w:basedOn w:val="Normal"/>
    <w:next w:val="Normal"/>
    <w:link w:val="Titre1C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itre4">
    <w:name w:val="heading 4"/>
    <w:basedOn w:val="Normal"/>
    <w:next w:val="Normal"/>
    <w:link w:val="Titre4Car"/>
    <w:uiPriority w:val="3"/>
    <w:qFormat/>
    <w:rsid w:val="008270F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itre5">
    <w:name w:val="heading 5"/>
    <w:basedOn w:val="Normal"/>
    <w:next w:val="Normal"/>
    <w:link w:val="Titre5Car"/>
    <w:uiPriority w:val="4"/>
    <w:qFormat/>
    <w:rsid w:val="008270FC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Ancredugraphisme">
    <w:name w:val="Ancre du graphisme"/>
    <w:basedOn w:val="Normal"/>
    <w:uiPriority w:val="7"/>
    <w:qFormat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itre4Car">
    <w:name w:val="Titre 4 Car"/>
    <w:basedOn w:val="Policepardfaut"/>
    <w:link w:val="Titre4"/>
    <w:uiPriority w:val="3"/>
    <w:rsid w:val="008270F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e">
    <w:name w:val="Texte"/>
    <w:basedOn w:val="Normal"/>
    <w:uiPriority w:val="5"/>
    <w:qFormat/>
    <w:rsid w:val="008270FC"/>
    <w:rPr>
      <w:i/>
      <w:color w:val="000000" w:themeColor="text1"/>
      <w:sz w:val="26"/>
    </w:rPr>
  </w:style>
  <w:style w:type="paragraph" w:styleId="En-tte">
    <w:name w:val="header"/>
    <w:basedOn w:val="Normal"/>
    <w:link w:val="En-tte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66528"/>
  </w:style>
  <w:style w:type="paragraph" w:styleId="Pieddepage">
    <w:name w:val="footer"/>
    <w:basedOn w:val="Normal"/>
    <w:link w:val="Pieddepage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4"/>
    <w:rsid w:val="008270FC"/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styleId="Textedelespacerserv">
    <w:name w:val="Placeholder Text"/>
    <w:basedOn w:val="Policepardfaut"/>
    <w:uiPriority w:val="99"/>
    <w:semiHidden/>
    <w:rsid w:val="00C66528"/>
    <w:rPr>
      <w:color w:val="808080"/>
    </w:rPr>
  </w:style>
  <w:style w:type="character" w:styleId="Accentuation">
    <w:name w:val="Emphasis"/>
    <w:basedOn w:val="Policepardfaut"/>
    <w:uiPriority w:val="20"/>
    <w:qFormat/>
    <w:rsid w:val="00FC49AE"/>
    <w:rPr>
      <w:i w:val="0"/>
      <w:iCs/>
      <w:color w:val="00C1C7" w:themeColor="accent2"/>
    </w:rPr>
  </w:style>
  <w:style w:type="paragraph" w:styleId="Citation">
    <w:name w:val="Quote"/>
    <w:basedOn w:val="Normal"/>
    <w:next w:val="Normal"/>
    <w:link w:val="CitationCar"/>
    <w:uiPriority w:val="29"/>
    <w:qFormat/>
    <w:rsid w:val="008270FC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0"/>
    </w:rPr>
  </w:style>
  <w:style w:type="character" w:customStyle="1" w:styleId="CitationCar">
    <w:name w:val="Citation Car"/>
    <w:basedOn w:val="Policepardfaut"/>
    <w:link w:val="Citation"/>
    <w:uiPriority w:val="29"/>
    <w:rsid w:val="008270FC"/>
    <w:rPr>
      <w:rFonts w:asciiTheme="majorHAnsi" w:hAnsiTheme="majorHAnsi"/>
      <w:iCs/>
      <w:color w:val="123869" w:themeColor="accent1"/>
      <w:sz w:val="70"/>
    </w:rPr>
  </w:style>
  <w:style w:type="paragraph" w:styleId="Paragraphedeliste">
    <w:name w:val="List Paragraph"/>
    <w:basedOn w:val="Normal"/>
    <w:uiPriority w:val="34"/>
    <w:qFormat/>
    <w:rsid w:val="00772D0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rsid w:val="00F37F8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37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192.168.1.50:8006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ria\AppData\Roaming\Microsoft\Templates\Rapport%20d&#8217;&#233;tudiant%20stylis&#233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stylisé</Template>
  <TotalTime>0</TotalTime>
  <Pages>10</Pages>
  <Words>494</Words>
  <Characters>2721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2023-03-17T23:10:00Z</dcterms:created>
  <dcterms:modified xsi:type="dcterms:W3CDTF">2023-06-28T21:54:00Z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