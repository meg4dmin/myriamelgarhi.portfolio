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559F98B3" w14:textId="77777777" w:rsidTr="00A31A5B">
        <w:tc>
          <w:tcPr>
            <w:tcW w:w="5395" w:type="dxa"/>
          </w:tcPr>
          <w:p w14:paraId="7FBEA072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4F1E39E3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2C209AB9" w14:textId="77777777" w:rsidTr="00A31A5B">
        <w:trPr>
          <w:trHeight w:val="2719"/>
        </w:trPr>
        <w:tc>
          <w:tcPr>
            <w:tcW w:w="5395" w:type="dxa"/>
          </w:tcPr>
          <w:p w14:paraId="66B1DFB2" w14:textId="1E3A8F65" w:rsidR="00A81248" w:rsidRPr="006B7126" w:rsidRDefault="00A81248" w:rsidP="00C66528">
            <w:pPr>
              <w:pStyle w:val="Titre1"/>
              <w:rPr>
                <w:noProof/>
              </w:rPr>
            </w:pPr>
          </w:p>
        </w:tc>
        <w:tc>
          <w:tcPr>
            <w:tcW w:w="5237" w:type="dxa"/>
          </w:tcPr>
          <w:p w14:paraId="50DF933E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D73D621" w14:textId="77777777" w:rsidTr="008270FC">
        <w:trPr>
          <w:trHeight w:val="9076"/>
        </w:trPr>
        <w:tc>
          <w:tcPr>
            <w:tcW w:w="5395" w:type="dxa"/>
          </w:tcPr>
          <w:p w14:paraId="2F7A8486" w14:textId="3087D186" w:rsidR="00A81248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A79EB23" wp14:editId="043B4376">
                      <wp:simplePos x="0" y="0"/>
                      <wp:positionH relativeFrom="margin">
                        <wp:posOffset>-453390</wp:posOffset>
                      </wp:positionH>
                      <wp:positionV relativeFrom="page">
                        <wp:posOffset>-2244725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B5EFA6E" id="Groupe 1" o:spid="_x0000_s1026" alt="&quot;&quot;" style="position:absolute;margin-left:-35.7pt;margin-top:-176.7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  <w:p w14:paraId="0EFA0689" w14:textId="77777777" w:rsidR="00491728" w:rsidRPr="00491728" w:rsidRDefault="00491728" w:rsidP="00491728"/>
          <w:p w14:paraId="3A002C88" w14:textId="77777777" w:rsidR="00491728" w:rsidRPr="00491728" w:rsidRDefault="00491728" w:rsidP="00491728"/>
          <w:p w14:paraId="60DFFC35" w14:textId="77777777" w:rsidR="00491728" w:rsidRPr="00491728" w:rsidRDefault="00491728" w:rsidP="00491728"/>
          <w:p w14:paraId="7B3B47C6" w14:textId="77777777" w:rsidR="00491728" w:rsidRPr="00491728" w:rsidRDefault="00491728" w:rsidP="00491728"/>
          <w:p w14:paraId="498C6DA7" w14:textId="77777777" w:rsidR="00491728" w:rsidRPr="00491728" w:rsidRDefault="00491728" w:rsidP="00491728"/>
          <w:p w14:paraId="55B7E394" w14:textId="77777777" w:rsidR="00491728" w:rsidRPr="00491728" w:rsidRDefault="00491728" w:rsidP="00491728"/>
          <w:p w14:paraId="19161882" w14:textId="77777777" w:rsidR="00491728" w:rsidRDefault="00491728" w:rsidP="00491728">
            <w:pPr>
              <w:rPr>
                <w:noProof/>
              </w:rPr>
            </w:pPr>
          </w:p>
          <w:p w14:paraId="25BD8493" w14:textId="77777777" w:rsidR="00491728" w:rsidRDefault="00491728" w:rsidP="00491728">
            <w:pPr>
              <w:rPr>
                <w:noProof/>
              </w:rPr>
            </w:pPr>
          </w:p>
          <w:p w14:paraId="79DC85F1" w14:textId="256F91E0" w:rsidR="00491728" w:rsidRPr="00491728" w:rsidRDefault="0092589E" w:rsidP="0049172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DDFA988" wp14:editId="6CD39597">
                      <wp:simplePos x="0" y="0"/>
                      <wp:positionH relativeFrom="column">
                        <wp:posOffset>-263203</wp:posOffset>
                      </wp:positionH>
                      <wp:positionV relativeFrom="paragraph">
                        <wp:posOffset>803910</wp:posOffset>
                      </wp:positionV>
                      <wp:extent cx="6163294" cy="629392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63294" cy="6293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F527" w14:textId="2A5ABDD2" w:rsidR="0092589E" w:rsidRPr="00A30232" w:rsidRDefault="0092589E">
                                  <w:pPr>
                                    <w:rPr>
                                      <w:b/>
                                      <w:bCs/>
                                      <w:outline/>
                                      <w:color w:val="00C1C7" w:themeColor="accent2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A30232">
                                    <w:rPr>
                                      <w:b/>
                                      <w:bCs/>
                                      <w:outline/>
                                      <w:color w:val="00C1C7" w:themeColor="accent2"/>
                                      <w:sz w:val="66"/>
                                      <w:szCs w:val="66"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Document d’exploitation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DDFA9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20.7pt;margin-top:63.3pt;width:485.3pt;height:4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" filled="f" stroked="f">
                      <v:textbox>
                        <w:txbxContent>
                          <w:p w14:paraId="429CF527" w14:textId="2A5ABDD2" w:rsidR="0092589E" w:rsidRPr="00A30232" w:rsidRDefault="0092589E">
                            <w:pPr>
                              <w:rPr>
                                <w:b/>
                                <w:bCs/>
                                <w:outline/>
                                <w:color w:val="00C1C7" w:themeColor="accent2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A30232">
                              <w:rPr>
                                <w:b/>
                                <w:bCs/>
                                <w:outline/>
                                <w:color w:val="00C1C7" w:themeColor="accent2"/>
                                <w:sz w:val="66"/>
                                <w:szCs w:val="6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Document d’exploitation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1C0B6D7B" w14:textId="4F2F9574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1C794ACB" w14:textId="77777777" w:rsidTr="00A31A5B">
        <w:trPr>
          <w:trHeight w:val="1299"/>
        </w:trPr>
        <w:tc>
          <w:tcPr>
            <w:tcW w:w="5395" w:type="dxa"/>
          </w:tcPr>
          <w:p w14:paraId="5FEAB702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60959522" w14:textId="18CCAE19" w:rsidR="00E546A9" w:rsidRPr="00E546A9" w:rsidRDefault="00A04470" w:rsidP="00E546A9">
            <w:pPr>
              <w:pStyle w:val="Titre2"/>
              <w:rPr>
                <w:noProof/>
              </w:rPr>
            </w:pPr>
            <w:r>
              <w:rPr>
                <w:noProof/>
              </w:rPr>
              <w:t>17/</w:t>
            </w:r>
            <w:r w:rsidR="0092589E">
              <w:rPr>
                <w:noProof/>
              </w:rPr>
              <w:t>0</w:t>
            </w:r>
            <w:r>
              <w:rPr>
                <w:noProof/>
              </w:rPr>
              <w:t>3</w:t>
            </w:r>
            <w:r w:rsidR="0092589E">
              <w:rPr>
                <w:noProof/>
              </w:rPr>
              <w:t>/202</w:t>
            </w:r>
            <w:r w:rsidR="00E546A9">
              <w:rPr>
                <w:noProof/>
              </w:rPr>
              <w:t>3</w:t>
            </w:r>
          </w:p>
          <w:p w14:paraId="05C97424" w14:textId="43B1FCC3" w:rsidR="00A81248" w:rsidRPr="006B7126" w:rsidRDefault="00435259" w:rsidP="00C66528">
            <w:pPr>
              <w:pStyle w:val="Titre2"/>
              <w:rPr>
                <w:noProof/>
              </w:rPr>
            </w:pPr>
            <w:r>
              <w:rPr>
                <w:noProof/>
              </w:rPr>
              <w:t>Serveur DNS DHCP avec Bind9</w:t>
            </w:r>
          </w:p>
        </w:tc>
      </w:tr>
      <w:tr w:rsidR="00A81248" w:rsidRPr="00121DEA" w14:paraId="3ACE98AF" w14:textId="77777777" w:rsidTr="00A31A5B">
        <w:trPr>
          <w:trHeight w:val="1402"/>
        </w:trPr>
        <w:tc>
          <w:tcPr>
            <w:tcW w:w="5395" w:type="dxa"/>
          </w:tcPr>
          <w:p w14:paraId="74370CA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72AABAD3" w14:textId="48F3319A" w:rsidR="00772D01" w:rsidRDefault="00772D01" w:rsidP="00A81248">
            <w:pPr>
              <w:pStyle w:val="Titre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EL GARHI Myriam</w:t>
            </w:r>
          </w:p>
          <w:p w14:paraId="1F87E0FA" w14:textId="36CD07A3" w:rsidR="00A81248" w:rsidRPr="00A04470" w:rsidRDefault="0092589E" w:rsidP="00A81248">
            <w:pPr>
              <w:pStyle w:val="Titre2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BTS SIO SISR</w:t>
            </w:r>
          </w:p>
        </w:tc>
      </w:tr>
    </w:tbl>
    <w:p w14:paraId="22C43E74" w14:textId="77777777" w:rsidR="000C4ED1" w:rsidRPr="00A04470" w:rsidRDefault="000C4ED1">
      <w:pPr>
        <w:rPr>
          <w:noProof/>
          <w:lang w:val="es-ES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568"/>
        <w:gridCol w:w="4342"/>
        <w:gridCol w:w="4332"/>
        <w:gridCol w:w="578"/>
        <w:gridCol w:w="414"/>
        <w:gridCol w:w="7"/>
      </w:tblGrid>
      <w:tr w:rsidR="001205A1" w:rsidRPr="00121DEA" w14:paraId="73686752" w14:textId="77777777" w:rsidTr="006934ED">
        <w:trPr>
          <w:trHeight w:val="441"/>
        </w:trPr>
        <w:tc>
          <w:tcPr>
            <w:tcW w:w="425" w:type="dxa"/>
            <w:shd w:val="clear" w:color="auto" w:fill="EDF0F4" w:themeFill="accent3"/>
          </w:tcPr>
          <w:p w14:paraId="5D9CA98D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EDF0F4" w:themeFill="accent3"/>
          </w:tcPr>
          <w:p w14:paraId="5E217604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910" w:type="dxa"/>
            <w:gridSpan w:val="2"/>
            <w:shd w:val="clear" w:color="auto" w:fill="EDF0F4" w:themeFill="accent3"/>
          </w:tcPr>
          <w:p w14:paraId="44B95198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147BFB67" w14:textId="77777777" w:rsidR="00A81248" w:rsidRPr="00A04470" w:rsidRDefault="00A81248">
            <w:pPr>
              <w:rPr>
                <w:noProof/>
                <w:lang w:val="es-ES"/>
              </w:rPr>
            </w:pPr>
          </w:p>
        </w:tc>
      </w:tr>
      <w:tr w:rsidR="001205A1" w:rsidRPr="006B7126" w14:paraId="31964B10" w14:textId="77777777" w:rsidTr="006934ED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0750AAE1" w14:textId="77777777" w:rsidR="001205A1" w:rsidRPr="00A04470" w:rsidRDefault="001205A1">
            <w:pPr>
              <w:rPr>
                <w:noProof/>
                <w:lang w:val="es-ES"/>
              </w:rPr>
            </w:pPr>
          </w:p>
        </w:tc>
        <w:tc>
          <w:tcPr>
            <w:tcW w:w="9820" w:type="dxa"/>
            <w:gridSpan w:val="4"/>
            <w:shd w:val="clear" w:color="auto" w:fill="EDF0F4" w:themeFill="accent3"/>
          </w:tcPr>
          <w:p w14:paraId="3CB83768" w14:textId="167E2383" w:rsidR="001205A1" w:rsidRPr="00772D01" w:rsidRDefault="00772D01" w:rsidP="001205A1">
            <w:pPr>
              <w:pStyle w:val="Titre3"/>
              <w:rPr>
                <w:noProof/>
                <w:sz w:val="66"/>
                <w:szCs w:val="66"/>
              </w:rPr>
            </w:pPr>
            <w:r w:rsidRPr="00772D01">
              <w:rPr>
                <w:noProof/>
                <w:sz w:val="66"/>
                <w:szCs w:val="66"/>
              </w:rPr>
              <w:t>Table des matières</w:t>
            </w:r>
          </w:p>
          <w:p w14:paraId="02325711" w14:textId="477C6091" w:rsidR="001205A1" w:rsidRDefault="001205A1" w:rsidP="001205A1">
            <w:pPr>
              <w:pStyle w:val="Titre4"/>
              <w:rPr>
                <w:noProof/>
              </w:rPr>
            </w:pPr>
          </w:p>
          <w:p w14:paraId="09917E42" w14:textId="2DA56CD0" w:rsidR="00772D01" w:rsidRDefault="00772D01" w:rsidP="00772D01"/>
          <w:p w14:paraId="3E4C424D" w14:textId="0E985C8B" w:rsidR="00772D01" w:rsidRDefault="00772D01" w:rsidP="00772D01"/>
          <w:p w14:paraId="0622E870" w14:textId="043BBD0D" w:rsidR="00772D01" w:rsidRDefault="00772D01" w:rsidP="00772D01"/>
          <w:p w14:paraId="7881C7AF" w14:textId="303AE0B7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 w:rsidRPr="00772D01">
              <w:rPr>
                <w:b/>
                <w:bCs/>
                <w:sz w:val="42"/>
                <w:szCs w:val="42"/>
              </w:rPr>
              <w:t>Définition</w:t>
            </w:r>
          </w:p>
          <w:p w14:paraId="60E97E92" w14:textId="271D8124" w:rsidR="00772D01" w:rsidRDefault="00772D01" w:rsidP="00772D01">
            <w:pPr>
              <w:rPr>
                <w:b/>
                <w:bCs/>
                <w:sz w:val="42"/>
                <w:szCs w:val="42"/>
              </w:rPr>
            </w:pPr>
          </w:p>
          <w:p w14:paraId="31F00A63" w14:textId="046736BB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Installation</w:t>
            </w:r>
          </w:p>
          <w:p w14:paraId="7867503E" w14:textId="77777777" w:rsidR="00772D01" w:rsidRPr="00772D01" w:rsidRDefault="00772D01" w:rsidP="00772D01">
            <w:pPr>
              <w:pStyle w:val="Paragraphedeliste"/>
              <w:rPr>
                <w:b/>
                <w:bCs/>
                <w:sz w:val="42"/>
                <w:szCs w:val="42"/>
              </w:rPr>
            </w:pPr>
          </w:p>
          <w:p w14:paraId="06AB65A6" w14:textId="21788727" w:rsid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Fonctionnement</w:t>
            </w:r>
          </w:p>
          <w:p w14:paraId="319E0DD6" w14:textId="77777777" w:rsidR="00772D01" w:rsidRPr="00772D01" w:rsidRDefault="00772D01" w:rsidP="00772D01">
            <w:pPr>
              <w:pStyle w:val="Paragraphedeliste"/>
              <w:rPr>
                <w:b/>
                <w:bCs/>
                <w:sz w:val="42"/>
                <w:szCs w:val="42"/>
              </w:rPr>
            </w:pPr>
          </w:p>
          <w:p w14:paraId="27E5B002" w14:textId="25B4B54C" w:rsidR="00772D01" w:rsidRPr="00772D01" w:rsidRDefault="00772D01" w:rsidP="00772D01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42"/>
                <w:szCs w:val="42"/>
              </w:rPr>
            </w:pPr>
            <w:r>
              <w:rPr>
                <w:b/>
                <w:bCs/>
                <w:sz w:val="42"/>
                <w:szCs w:val="42"/>
              </w:rPr>
              <w:t>Fonctionnalités</w:t>
            </w:r>
          </w:p>
          <w:p w14:paraId="3CB4DAC9" w14:textId="5BBFDF8A" w:rsidR="001205A1" w:rsidRPr="006B7126" w:rsidRDefault="001205A1" w:rsidP="00772D01">
            <w:pPr>
              <w:pStyle w:val="Titre4"/>
              <w:rPr>
                <w:noProof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013A3881" w14:textId="77777777" w:rsidR="001205A1" w:rsidRPr="006B7126" w:rsidRDefault="001205A1">
            <w:pPr>
              <w:rPr>
                <w:noProof/>
              </w:rPr>
            </w:pPr>
          </w:p>
        </w:tc>
      </w:tr>
      <w:tr w:rsidR="0031055C" w:rsidRPr="006B7126" w14:paraId="740C49D8" w14:textId="77777777" w:rsidTr="00435259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1553"/>
        </w:trPr>
        <w:tc>
          <w:tcPr>
            <w:tcW w:w="993" w:type="dxa"/>
            <w:gridSpan w:val="2"/>
            <w:vMerge w:val="restart"/>
            <w:shd w:val="clear" w:color="auto" w:fill="00C1C7" w:themeFill="accent2"/>
          </w:tcPr>
          <w:p w14:paraId="1B1AD5A8" w14:textId="77777777" w:rsidR="0031055C" w:rsidRPr="006B7126" w:rsidRDefault="0031055C" w:rsidP="0031055C">
            <w:pPr>
              <w:pStyle w:val="Ancredugraphisme"/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6F8349E5" w14:textId="2ADC2184" w:rsidR="006934ED" w:rsidRPr="006934ED" w:rsidRDefault="006934ED" w:rsidP="006934ED">
            <w:pPr>
              <w:pStyle w:val="Paragraphedeliste"/>
              <w:numPr>
                <w:ilvl w:val="0"/>
                <w:numId w:val="1"/>
              </w:numPr>
              <w:rPr>
                <w:rFonts w:asciiTheme="majorHAnsi" w:hAnsiTheme="majorHAnsi"/>
                <w:b/>
                <w:bCs/>
                <w:sz w:val="66"/>
                <w:szCs w:val="66"/>
              </w:rPr>
            </w:pPr>
            <w:r w:rsidRPr="006934ED">
              <w:rPr>
                <w:rFonts w:asciiTheme="majorHAnsi" w:hAnsiTheme="majorHAnsi"/>
                <w:b/>
                <w:bCs/>
                <w:sz w:val="66"/>
                <w:szCs w:val="66"/>
              </w:rPr>
              <w:t>Définition</w:t>
            </w:r>
          </w:p>
        </w:tc>
        <w:tc>
          <w:tcPr>
            <w:tcW w:w="992" w:type="dxa"/>
            <w:gridSpan w:val="2"/>
            <w:vMerge w:val="restart"/>
            <w:shd w:val="clear" w:color="auto" w:fill="00C1C7" w:themeFill="accent2"/>
          </w:tcPr>
          <w:p w14:paraId="1AB6DB6B" w14:textId="77777777" w:rsidR="0031055C" w:rsidRPr="006B7126" w:rsidRDefault="0031055C" w:rsidP="00D6375E">
            <w:pPr>
              <w:rPr>
                <w:noProof/>
              </w:rPr>
            </w:pPr>
          </w:p>
        </w:tc>
      </w:tr>
      <w:tr w:rsidR="0031055C" w:rsidRPr="006B7126" w14:paraId="184AA1C3" w14:textId="77777777" w:rsidTr="00435259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8685"/>
        </w:trPr>
        <w:tc>
          <w:tcPr>
            <w:tcW w:w="993" w:type="dxa"/>
            <w:gridSpan w:val="2"/>
            <w:vMerge/>
            <w:shd w:val="clear" w:color="auto" w:fill="00C1C7" w:themeFill="accent2"/>
          </w:tcPr>
          <w:p w14:paraId="1679E998" w14:textId="77777777" w:rsidR="0031055C" w:rsidRPr="00C87E4D" w:rsidRDefault="0031055C" w:rsidP="00D6375E">
            <w:pPr>
              <w:rPr>
                <w:noProof/>
                <w:sz w:val="32"/>
                <w:szCs w:val="10"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3AB1E086" w14:textId="77777777" w:rsidR="00C87E4D" w:rsidRDefault="00C87E4D" w:rsidP="00C87E4D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12321AFC" w14:textId="0FD3A1BD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Un serveur DNS DHCP avec B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ind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9 est un serveur qui combine les fonctionnalités d'un serveur DNS (Domain Name System) et d'un serveur DHCP (Dynamic Host Configuration Protocol) en utilisant le logiciel B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ind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9.</w:t>
            </w:r>
          </w:p>
          <w:p w14:paraId="27420280" w14:textId="77777777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2A66B0E2" w14:textId="66468150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 xml:space="preserve">Le serveur DNS gère la 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convertion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 xml:space="preserve"> des noms de domaine en adresses IP, tandis que le serveur DHCP attribue automatiquement des adresses IP et des informations de configuration à des ordinateurs sur un réseau local. En combinant ces deux services, les administrateurs système peuvent simplifier la gestion et la configuration du réseau.</w:t>
            </w:r>
          </w:p>
          <w:p w14:paraId="409C9369" w14:textId="77777777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51CFFDA8" w14:textId="4D0B68F6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 xml:space="preserve">Avec un serveur DNS 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 xml:space="preserve">et 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DHCP, les clients du réseau peuvent obtenir des adresses IP et des informations de configuration de manière dynamique à partir du serveur DHCP. Le serveur DNS peut ensuite être configuré pour enregistrer ces adresses IP dynamiques et fournir de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s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 xml:space="preserve"> noms de domaine pour les clients du réseau.</w:t>
            </w:r>
          </w:p>
          <w:p w14:paraId="3343000E" w14:textId="77777777" w:rsidR="00435259" w:rsidRPr="00435259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</w:p>
          <w:p w14:paraId="5E032516" w14:textId="32F8341B" w:rsidR="0031055C" w:rsidRPr="00C87E4D" w:rsidRDefault="00435259" w:rsidP="00435259">
            <w:pPr>
              <w:pStyle w:val="Citation"/>
              <w:jc w:val="both"/>
              <w:rPr>
                <w:rFonts w:asciiTheme="minorHAnsi" w:hAnsiTheme="minorHAnsi"/>
                <w:noProof/>
                <w:sz w:val="32"/>
                <w:szCs w:val="10"/>
              </w:rPr>
            </w:pP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B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ind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9 est un logiciel de serveur DNS open source largement utilisé qui prend en charge la résolutio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n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 xml:space="preserve"> de noms de domaine et d'autres fonctionnalités avancées telles que la mise en cache, les enregistrements de ressources dynamiques (DDNS) et la sécurité DNS. En utilisant B</w:t>
            </w:r>
            <w:r w:rsidR="007E4184">
              <w:rPr>
                <w:rFonts w:asciiTheme="minorHAnsi" w:hAnsiTheme="minorHAnsi"/>
                <w:noProof/>
                <w:sz w:val="32"/>
                <w:szCs w:val="10"/>
              </w:rPr>
              <w:t>ind</w:t>
            </w:r>
            <w:r w:rsidRPr="00435259">
              <w:rPr>
                <w:rFonts w:asciiTheme="minorHAnsi" w:hAnsiTheme="minorHAnsi"/>
                <w:noProof/>
                <w:sz w:val="32"/>
                <w:szCs w:val="10"/>
              </w:rPr>
              <w:t>9, un administrateur système peut créer un serveur DNS DHCP robuste et personnalisable pour répondre aux besoins spécifiques de leur réseau.</w:t>
            </w:r>
          </w:p>
        </w:tc>
        <w:tc>
          <w:tcPr>
            <w:tcW w:w="992" w:type="dxa"/>
            <w:gridSpan w:val="2"/>
            <w:vMerge/>
            <w:shd w:val="clear" w:color="auto" w:fill="00C1C7" w:themeFill="accent2"/>
          </w:tcPr>
          <w:p w14:paraId="39B2B806" w14:textId="77777777" w:rsidR="0031055C" w:rsidRPr="006B7126" w:rsidRDefault="0031055C" w:rsidP="00D6375E">
            <w:pPr>
              <w:rPr>
                <w:noProof/>
              </w:rPr>
            </w:pPr>
          </w:p>
        </w:tc>
      </w:tr>
      <w:tr w:rsidR="0031055C" w:rsidRPr="006B7126" w14:paraId="5131E2D4" w14:textId="77777777" w:rsidTr="006934ED">
        <w:tblPrEx>
          <w:shd w:val="clear" w:color="auto" w:fill="00C1C7" w:themeFill="accent2"/>
          <w:tblCellMar>
            <w:left w:w="108" w:type="dxa"/>
            <w:right w:w="108" w:type="dxa"/>
          </w:tblCellMar>
        </w:tblPrEx>
        <w:trPr>
          <w:gridAfter w:val="1"/>
          <w:wAfter w:w="7" w:type="dxa"/>
          <w:trHeight w:val="4309"/>
        </w:trPr>
        <w:tc>
          <w:tcPr>
            <w:tcW w:w="993" w:type="dxa"/>
            <w:gridSpan w:val="2"/>
            <w:vMerge/>
            <w:shd w:val="clear" w:color="auto" w:fill="00C1C7" w:themeFill="accent2"/>
          </w:tcPr>
          <w:p w14:paraId="022C78AE" w14:textId="77777777" w:rsidR="0031055C" w:rsidRPr="006B7126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gridSpan w:val="2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2E89F16A" w14:textId="7C8FDAC2" w:rsidR="0031055C" w:rsidRDefault="0031055C" w:rsidP="0031055C">
            <w:pPr>
              <w:rPr>
                <w:noProof/>
              </w:rPr>
            </w:pPr>
          </w:p>
          <w:p w14:paraId="7F1E5F95" w14:textId="378CE2F6" w:rsidR="006934ED" w:rsidRPr="006B7126" w:rsidRDefault="006934ED" w:rsidP="0031055C">
            <w:pPr>
              <w:rPr>
                <w:noProof/>
              </w:rPr>
            </w:pPr>
          </w:p>
        </w:tc>
        <w:tc>
          <w:tcPr>
            <w:tcW w:w="992" w:type="dxa"/>
            <w:gridSpan w:val="2"/>
            <w:vMerge/>
            <w:shd w:val="clear" w:color="auto" w:fill="00C1C7" w:themeFill="accent2"/>
          </w:tcPr>
          <w:p w14:paraId="4B45D60F" w14:textId="77777777" w:rsidR="0031055C" w:rsidRPr="006B7126" w:rsidRDefault="0031055C" w:rsidP="00D6375E">
            <w:pPr>
              <w:rPr>
                <w:noProof/>
              </w:rPr>
            </w:pPr>
          </w:p>
        </w:tc>
      </w:tr>
    </w:tbl>
    <w:p w14:paraId="01D7AFA5" w14:textId="310E6968" w:rsidR="00A81248" w:rsidRPr="006B7126" w:rsidRDefault="00C66528">
      <w:pPr>
        <w:rPr>
          <w:noProof/>
        </w:rPr>
      </w:pPr>
      <w:r w:rsidRPr="006B7126"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FBC2C5" wp14:editId="317B4642">
                <wp:simplePos x="0" y="0"/>
                <wp:positionH relativeFrom="column">
                  <wp:posOffset>-617228</wp:posOffset>
                </wp:positionH>
                <wp:positionV relativeFrom="paragraph">
                  <wp:posOffset>-10050145</wp:posOffset>
                </wp:positionV>
                <wp:extent cx="7771130" cy="9572295"/>
                <wp:effectExtent l="0" t="0" r="1270" b="0"/>
                <wp:wrapNone/>
                <wp:docPr id="23" name="Form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5DBB80" id="Forme" o:spid="_x0000_s1026" alt="&quot;&quot;" style="position:absolute;margin-left:-48.6pt;margin-top:-791.35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p w14:paraId="679BEBD6" w14:textId="58A13E24" w:rsidR="006934ED" w:rsidRDefault="006934ED">
      <w:pPr>
        <w:rPr>
          <w:noProof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"/>
        <w:gridCol w:w="9820"/>
        <w:gridCol w:w="421"/>
      </w:tblGrid>
      <w:tr w:rsidR="006934ED" w:rsidRPr="006B7126" w14:paraId="77E927BD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41242C5D" w14:textId="18883911" w:rsidR="006934ED" w:rsidRPr="007D5FF5" w:rsidRDefault="006934ED" w:rsidP="009229D3">
            <w:pPr>
              <w:rPr>
                <w:noProof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10293E21" w14:textId="77777777" w:rsidR="006934ED" w:rsidRDefault="006934ED" w:rsidP="006934ED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>
              <w:rPr>
                <w:noProof/>
                <w:sz w:val="66"/>
                <w:szCs w:val="66"/>
              </w:rPr>
              <w:t>Installation</w:t>
            </w:r>
          </w:p>
          <w:p w14:paraId="5569CF64" w14:textId="77777777" w:rsidR="00C87E4D" w:rsidRDefault="00C87E4D" w:rsidP="00C87E4D"/>
          <w:p w14:paraId="7986AB32" w14:textId="77777777" w:rsidR="007D5FF5" w:rsidRDefault="007D5FF5" w:rsidP="00C87E4D">
            <w:pPr>
              <w:rPr>
                <w:color w:val="123869" w:themeColor="accent1"/>
                <w:sz w:val="32"/>
                <w:szCs w:val="32"/>
              </w:rPr>
            </w:pPr>
          </w:p>
          <w:p w14:paraId="1B6BAD74" w14:textId="002D06C2" w:rsidR="009F4489" w:rsidRDefault="007D5FF5" w:rsidP="009F4489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 xml:space="preserve">Sur le terminal </w:t>
            </w:r>
            <w:r w:rsidR="007E4184">
              <w:rPr>
                <w:color w:val="123869" w:themeColor="accent1"/>
                <w:sz w:val="32"/>
                <w:szCs w:val="32"/>
              </w:rPr>
              <w:t>(</w:t>
            </w:r>
            <w:r>
              <w:rPr>
                <w:color w:val="123869" w:themeColor="accent1"/>
                <w:sz w:val="32"/>
                <w:szCs w:val="32"/>
              </w:rPr>
              <w:t>d’une VM</w:t>
            </w:r>
            <w:r w:rsidR="007E4184">
              <w:rPr>
                <w:color w:val="123869" w:themeColor="accent1"/>
                <w:sz w:val="32"/>
                <w:szCs w:val="32"/>
              </w:rPr>
              <w:t>)</w:t>
            </w:r>
            <w:r>
              <w:rPr>
                <w:color w:val="123869" w:themeColor="accent1"/>
                <w:sz w:val="32"/>
                <w:szCs w:val="32"/>
              </w:rPr>
              <w:t xml:space="preserve"> Debian, passer root avec la commande </w:t>
            </w:r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su</w:t>
            </w:r>
            <w:r w:rsidR="00C87E4D">
              <w:rPr>
                <w:color w:val="123869" w:themeColor="accent1"/>
                <w:sz w:val="32"/>
                <w:szCs w:val="32"/>
              </w:rPr>
              <w:t>.</w:t>
            </w:r>
          </w:p>
          <w:p w14:paraId="7D39AAC4" w14:textId="40964F1B" w:rsidR="007D5FF5" w:rsidRDefault="007D5FF5" w:rsidP="009F4489">
            <w:pPr>
              <w:rPr>
                <w:color w:val="123869" w:themeColor="accent1"/>
                <w:sz w:val="32"/>
                <w:szCs w:val="32"/>
              </w:rPr>
            </w:pPr>
          </w:p>
          <w:p w14:paraId="1113F030" w14:textId="1A773BA1" w:rsidR="007D5FF5" w:rsidRDefault="007D5FF5" w:rsidP="009F4489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 xml:space="preserve">Installer le masque DNS avec la commande </w:t>
            </w:r>
            <w:proofErr w:type="spellStart"/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apt</w:t>
            </w:r>
            <w:proofErr w:type="spellEnd"/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install</w:t>
            </w:r>
            <w:proofErr w:type="spellEnd"/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 xml:space="preserve"> </w:t>
            </w:r>
            <w:proofErr w:type="spellStart"/>
            <w:r w:rsidRPr="007D5FF5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dnsmasq</w:t>
            </w:r>
            <w:proofErr w:type="spellEnd"/>
            <w:r>
              <w:rPr>
                <w:color w:val="123869" w:themeColor="accent1"/>
                <w:sz w:val="32"/>
                <w:szCs w:val="32"/>
              </w:rPr>
              <w:t>.</w:t>
            </w:r>
          </w:p>
          <w:p w14:paraId="25D15249" w14:textId="6AF0100E" w:rsidR="007D5FF5" w:rsidRPr="007D5FF5" w:rsidRDefault="007D5FF5" w:rsidP="009F4489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3E2C016B" wp14:editId="2A49C3FA">
                  <wp:extent cx="3315970" cy="209550"/>
                  <wp:effectExtent l="0" t="0" r="0" b="0"/>
                  <wp:docPr id="12971556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59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14BC8" w14:textId="77777777" w:rsidR="00D27D81" w:rsidRDefault="00D27D81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6FCA3251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t xml:space="preserve">Ouvir le fichier </w:t>
            </w:r>
            <w:r w:rsidRPr="007D5FF5">
              <w:rPr>
                <w:i/>
                <w:iCs/>
                <w:noProof/>
                <w:color w:val="123869" w:themeColor="accent1"/>
                <w:sz w:val="32"/>
                <w:szCs w:val="32"/>
                <w:u w:val="single"/>
              </w:rPr>
              <w:t>dnsmasq.conf</w:t>
            </w:r>
            <w:r>
              <w:rPr>
                <w:noProof/>
                <w:color w:val="123869" w:themeColor="accent1"/>
                <w:sz w:val="32"/>
                <w:szCs w:val="32"/>
              </w:rPr>
              <w:t>.</w:t>
            </w:r>
          </w:p>
          <w:p w14:paraId="5E609B05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3A684F83" wp14:editId="1572184C">
                  <wp:extent cx="3624580" cy="264160"/>
                  <wp:effectExtent l="0" t="0" r="0" b="2540"/>
                  <wp:docPr id="213501042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58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17BC74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2ACD3FA9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t>Enlever le # pour décommenter cette ligne :</w:t>
            </w:r>
          </w:p>
          <w:p w14:paraId="3EA712C7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2DCA2179" wp14:editId="7C086B03">
                  <wp:extent cx="6246564" cy="1057910"/>
                  <wp:effectExtent l="0" t="0" r="1905" b="8890"/>
                  <wp:docPr id="61514645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828" cy="1058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37FB1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04CA99A6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t>Définir l’adresse IP et la passer de DHCP à static.</w:t>
            </w:r>
          </w:p>
          <w:p w14:paraId="0B36D4FA" w14:textId="6E6DD21E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6E47B7C0" wp14:editId="5C456CDA">
                  <wp:extent cx="3943985" cy="198120"/>
                  <wp:effectExtent l="0" t="0" r="0" b="0"/>
                  <wp:docPr id="1586932969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9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D94567" w14:textId="5F12128D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65399C09" wp14:editId="5008076F">
                  <wp:extent cx="2677160" cy="1101725"/>
                  <wp:effectExtent l="0" t="0" r="8890" b="3175"/>
                  <wp:docPr id="924504950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16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B2083" w14:textId="2D1019F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5EE1B500" w14:textId="57BDB4EC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6AD0E22B" wp14:editId="418CF5C7">
                  <wp:extent cx="3040380" cy="209550"/>
                  <wp:effectExtent l="0" t="0" r="7620" b="0"/>
                  <wp:docPr id="46211214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2093B9" w14:textId="313224CE" w:rsidR="00121DEA" w:rsidRDefault="00121DEA" w:rsidP="00121DEA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t>S</w:t>
            </w:r>
            <w:r>
              <w:rPr>
                <w:noProof/>
                <w:color w:val="123869" w:themeColor="accent1"/>
                <w:sz w:val="32"/>
                <w:szCs w:val="32"/>
              </w:rPr>
              <w:t>upprime toutes les adresses IP associées à l’interface réseau spécifiée, enp0s3</w:t>
            </w:r>
            <w:r>
              <w:rPr>
                <w:noProof/>
                <w:color w:val="123869" w:themeColor="accent1"/>
                <w:sz w:val="32"/>
                <w:szCs w:val="32"/>
              </w:rPr>
              <w:t>.</w:t>
            </w:r>
          </w:p>
          <w:p w14:paraId="07A330B7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65FD5265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5AF8B1C8" wp14:editId="17EC3A42">
                  <wp:extent cx="4032250" cy="231140"/>
                  <wp:effectExtent l="0" t="0" r="6350" b="0"/>
                  <wp:docPr id="262868516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47ADD" w14:textId="77777777" w:rsidR="00121DEA" w:rsidRPr="00121DEA" w:rsidRDefault="00121DEA" w:rsidP="00121DEA">
            <w:pPr>
              <w:tabs>
                <w:tab w:val="left" w:pos="3852"/>
              </w:tabs>
              <w:rPr>
                <w:noProof/>
                <w:color w:val="123869" w:themeColor="accent1"/>
                <w:sz w:val="28"/>
                <w:szCs w:val="28"/>
              </w:rPr>
            </w:pPr>
            <w:r w:rsidRPr="00121DEA">
              <w:rPr>
                <w:noProof/>
                <w:color w:val="123869" w:themeColor="accent1"/>
                <w:sz w:val="28"/>
                <w:szCs w:val="28"/>
              </w:rPr>
              <w:t>Cette commande relance le service de réseau, ce qui entraîne le rechargement de la configuration réseau et l'application de tous les changements effectués.</w:t>
            </w:r>
          </w:p>
          <w:p w14:paraId="638A9C6C" w14:textId="77777777" w:rsidR="007D5FF5" w:rsidRDefault="007D5FF5" w:rsidP="00D27D81">
            <w:pPr>
              <w:tabs>
                <w:tab w:val="left" w:pos="3852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642F3240" w14:textId="77777777" w:rsidR="007D5FF5" w:rsidRDefault="007D5FF5" w:rsidP="007D5FF5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1536C633" wp14:editId="7E74B69A">
                  <wp:extent cx="3734435" cy="231140"/>
                  <wp:effectExtent l="0" t="0" r="0" b="0"/>
                  <wp:docPr id="40607376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4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13E1E7" w14:textId="00B5853C" w:rsidR="00121DEA" w:rsidRPr="00121DEA" w:rsidRDefault="00121DEA" w:rsidP="00121DEA">
            <w:pPr>
              <w:tabs>
                <w:tab w:val="left" w:pos="3852"/>
              </w:tabs>
              <w:rPr>
                <w:noProof/>
                <w:color w:val="123869" w:themeColor="accent1"/>
                <w:sz w:val="28"/>
                <w:szCs w:val="28"/>
              </w:rPr>
            </w:pPr>
            <w:r w:rsidRPr="00121DEA">
              <w:rPr>
                <w:noProof/>
                <w:color w:val="123869" w:themeColor="accent1"/>
                <w:sz w:val="28"/>
                <w:szCs w:val="28"/>
              </w:rPr>
              <w:t>L</w:t>
            </w:r>
            <w:r w:rsidRPr="00121DEA">
              <w:rPr>
                <w:noProof/>
                <w:color w:val="123869" w:themeColor="accent1"/>
                <w:sz w:val="28"/>
                <w:szCs w:val="28"/>
              </w:rPr>
              <w:t>e service dnsmasq sera redémarré, ce qui entraînera la réinitialisation de son état et l'application de toute nouvelle configuration ou modification apportée.</w:t>
            </w:r>
          </w:p>
          <w:p w14:paraId="5325EEFB" w14:textId="77777777" w:rsidR="00121DEA" w:rsidRDefault="00121DEA" w:rsidP="00121DEA">
            <w:pPr>
              <w:tabs>
                <w:tab w:val="left" w:pos="1289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70381A18" w14:textId="77777777" w:rsidR="00121DEA" w:rsidRDefault="00121DEA" w:rsidP="00121DEA">
            <w:pPr>
              <w:tabs>
                <w:tab w:val="left" w:pos="1289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54A9AA09" w14:textId="77777777" w:rsidR="00121DEA" w:rsidRDefault="00121DEA" w:rsidP="00121DEA">
            <w:pPr>
              <w:tabs>
                <w:tab w:val="left" w:pos="1289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187971DC" w14:textId="77777777" w:rsidR="00121DEA" w:rsidRDefault="007D5FF5" w:rsidP="00121DEA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28"/>
                <w:szCs w:val="28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lastRenderedPageBreak/>
              <w:drawing>
                <wp:inline distT="0" distB="0" distL="0" distR="0" wp14:anchorId="69F77FE5" wp14:editId="464429A7">
                  <wp:extent cx="3128645" cy="209550"/>
                  <wp:effectExtent l="0" t="0" r="0" b="0"/>
                  <wp:docPr id="772293462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64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2EECC1" w14:textId="5431E05F" w:rsidR="007D5FF5" w:rsidRPr="00121DEA" w:rsidRDefault="00121DEA" w:rsidP="00121DEA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  <w:r w:rsidRPr="00121DEA">
              <w:rPr>
                <w:noProof/>
                <w:color w:val="123869" w:themeColor="accent1"/>
                <w:sz w:val="28"/>
                <w:szCs w:val="28"/>
              </w:rPr>
              <w:t>L</w:t>
            </w:r>
            <w:r w:rsidRPr="00121DEA">
              <w:rPr>
                <w:noProof/>
                <w:color w:val="123869" w:themeColor="accent1"/>
                <w:sz w:val="28"/>
                <w:szCs w:val="28"/>
              </w:rPr>
              <w:t>'interface enp0s3 sera activée et configurée en utilisant les paramètres définis dans les fichiers de configuration</w:t>
            </w:r>
            <w:r>
              <w:rPr>
                <w:noProof/>
                <w:color w:val="123869" w:themeColor="accent1"/>
                <w:sz w:val="28"/>
                <w:szCs w:val="28"/>
              </w:rPr>
              <w:t>.</w:t>
            </w:r>
          </w:p>
          <w:p w14:paraId="43189750" w14:textId="77777777" w:rsidR="007D5FF5" w:rsidRDefault="007D5FF5" w:rsidP="007D5FF5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2152A1A3" w14:textId="77777777" w:rsidR="007D5FF5" w:rsidRDefault="007D5FF5" w:rsidP="007D5FF5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4DE6E13E" wp14:editId="677EEC83">
                  <wp:extent cx="5728970" cy="429895"/>
                  <wp:effectExtent l="0" t="0" r="5080" b="8255"/>
                  <wp:docPr id="2004236418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E56C36" w14:textId="77777777" w:rsidR="00121DEA" w:rsidRPr="00121DEA" w:rsidRDefault="00121DEA" w:rsidP="00121DEA">
            <w:pPr>
              <w:tabs>
                <w:tab w:val="left" w:pos="3852"/>
              </w:tabs>
              <w:rPr>
                <w:noProof/>
                <w:color w:val="123869" w:themeColor="accent1"/>
                <w:sz w:val="28"/>
                <w:szCs w:val="28"/>
              </w:rPr>
            </w:pPr>
            <w:r w:rsidRPr="00121DEA">
              <w:rPr>
                <w:noProof/>
                <w:color w:val="123869" w:themeColor="accent1"/>
                <w:sz w:val="28"/>
                <w:szCs w:val="28"/>
              </w:rPr>
              <w:t>Cette commande relance le service de réseau, ce qui entraîne le rechargement de la configuration réseau et l'application de tous les changements effectués.</w:t>
            </w:r>
          </w:p>
          <w:p w14:paraId="4526F534" w14:textId="77777777" w:rsidR="007D5FF5" w:rsidRDefault="007D5FF5" w:rsidP="007D5FF5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</w:p>
          <w:p w14:paraId="363BC9C4" w14:textId="77777777" w:rsidR="007D5FF5" w:rsidRDefault="007D5FF5" w:rsidP="007D5FF5">
            <w:pPr>
              <w:tabs>
                <w:tab w:val="left" w:pos="3852"/>
                <w:tab w:val="left" w:pos="6575"/>
              </w:tabs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021A5EC7" wp14:editId="3AE870D6">
                  <wp:extent cx="5728970" cy="1068705"/>
                  <wp:effectExtent l="0" t="0" r="5080" b="0"/>
                  <wp:docPr id="890173900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07BC2" w14:textId="60FEE271" w:rsidR="00121DEA" w:rsidRPr="00121DEA" w:rsidRDefault="00121DEA" w:rsidP="00121DEA">
            <w:pPr>
              <w:tabs>
                <w:tab w:val="left" w:pos="3852"/>
              </w:tabs>
              <w:rPr>
                <w:noProof/>
                <w:color w:val="123869" w:themeColor="accent1"/>
                <w:sz w:val="28"/>
                <w:szCs w:val="28"/>
              </w:rPr>
            </w:pPr>
            <w:r w:rsidRPr="00121DEA">
              <w:rPr>
                <w:noProof/>
                <w:color w:val="123869" w:themeColor="accent1"/>
                <w:sz w:val="28"/>
                <w:szCs w:val="28"/>
                <w:u w:val="single"/>
              </w:rPr>
              <w:t>Ip a</w:t>
            </w:r>
            <w:r w:rsidRPr="00121DEA">
              <w:rPr>
                <w:noProof/>
                <w:color w:val="123869" w:themeColor="accent1"/>
                <w:sz w:val="28"/>
                <w:szCs w:val="28"/>
              </w:rPr>
              <w:t xml:space="preserve"> sert </w:t>
            </w:r>
            <w:r>
              <w:rPr>
                <w:noProof/>
                <w:color w:val="123869" w:themeColor="accent1"/>
                <w:sz w:val="28"/>
                <w:szCs w:val="28"/>
              </w:rPr>
              <w:t>à</w:t>
            </w:r>
            <w:r w:rsidRPr="00121DEA">
              <w:rPr>
                <w:noProof/>
                <w:color w:val="123869" w:themeColor="accent1"/>
                <w:sz w:val="28"/>
                <w:szCs w:val="28"/>
              </w:rPr>
              <w:t xml:space="preserve"> afficher une liste complète de toutes les interfaces réseau présentes sur le système</w:t>
            </w:r>
            <w:r>
              <w:rPr>
                <w:noProof/>
                <w:color w:val="123869" w:themeColor="accent1"/>
                <w:sz w:val="28"/>
                <w:szCs w:val="28"/>
              </w:rPr>
              <w:t>.</w:t>
            </w:r>
          </w:p>
          <w:p w14:paraId="6CBE02D7" w14:textId="77777777" w:rsidR="00121DEA" w:rsidRDefault="00121DEA" w:rsidP="00121DEA">
            <w:pPr>
              <w:rPr>
                <w:noProof/>
                <w:color w:val="123869" w:themeColor="accent1"/>
                <w:sz w:val="32"/>
                <w:szCs w:val="32"/>
              </w:rPr>
            </w:pPr>
          </w:p>
          <w:p w14:paraId="23C6D489" w14:textId="023D9AC3" w:rsidR="00121DEA" w:rsidRPr="00121DEA" w:rsidRDefault="00121DEA" w:rsidP="00121DEA">
            <w:pPr>
              <w:rPr>
                <w:sz w:val="32"/>
                <w:szCs w:val="32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1DD46310" w14:textId="77777777" w:rsidR="006934ED" w:rsidRPr="006B7126" w:rsidRDefault="006934ED" w:rsidP="009229D3">
            <w:pPr>
              <w:rPr>
                <w:noProof/>
              </w:rPr>
            </w:pPr>
          </w:p>
        </w:tc>
      </w:tr>
      <w:tr w:rsidR="006934ED" w:rsidRPr="006B7126" w14:paraId="075DCC83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64D6D7E9" w14:textId="77777777" w:rsidR="006934ED" w:rsidRPr="00C87E4D" w:rsidRDefault="006934ED" w:rsidP="009229D3">
            <w:pPr>
              <w:rPr>
                <w:noProof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051F9B82" w14:textId="77777777" w:rsidR="003B243C" w:rsidRDefault="006934ED" w:rsidP="007D5FF5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>
              <w:rPr>
                <w:noProof/>
                <w:sz w:val="66"/>
                <w:szCs w:val="66"/>
              </w:rPr>
              <w:t>Fonctionnement</w:t>
            </w:r>
          </w:p>
          <w:p w14:paraId="2125F48A" w14:textId="02C2D22E" w:rsidR="007D5FF5" w:rsidRPr="007D5FF5" w:rsidRDefault="007D5FF5" w:rsidP="007D5FF5"/>
        </w:tc>
        <w:tc>
          <w:tcPr>
            <w:tcW w:w="421" w:type="dxa"/>
            <w:shd w:val="clear" w:color="auto" w:fill="EDF0F4" w:themeFill="accent3"/>
          </w:tcPr>
          <w:p w14:paraId="48232561" w14:textId="77777777" w:rsidR="006934ED" w:rsidRPr="006B7126" w:rsidRDefault="006934ED" w:rsidP="009229D3">
            <w:pPr>
              <w:rPr>
                <w:noProof/>
              </w:rPr>
            </w:pPr>
          </w:p>
        </w:tc>
      </w:tr>
      <w:tr w:rsidR="006934ED" w:rsidRPr="006B7126" w14:paraId="11B8935A" w14:textId="77777777" w:rsidTr="009229D3">
        <w:trPr>
          <w:trHeight w:val="14430"/>
        </w:trPr>
        <w:tc>
          <w:tcPr>
            <w:tcW w:w="425" w:type="dxa"/>
            <w:shd w:val="clear" w:color="auto" w:fill="EDF0F4" w:themeFill="accent3"/>
          </w:tcPr>
          <w:p w14:paraId="76EB34A0" w14:textId="77777777" w:rsidR="006934ED" w:rsidRPr="003B243C" w:rsidRDefault="006934ED" w:rsidP="009229D3">
            <w:pPr>
              <w:rPr>
                <w:noProof/>
              </w:rPr>
            </w:pPr>
          </w:p>
        </w:tc>
        <w:tc>
          <w:tcPr>
            <w:tcW w:w="9820" w:type="dxa"/>
            <w:shd w:val="clear" w:color="auto" w:fill="EDF0F4" w:themeFill="accent3"/>
          </w:tcPr>
          <w:p w14:paraId="439ABD0B" w14:textId="77777777" w:rsidR="006934ED" w:rsidRDefault="006934ED" w:rsidP="006934ED">
            <w:pPr>
              <w:pStyle w:val="Titre3"/>
              <w:numPr>
                <w:ilvl w:val="0"/>
                <w:numId w:val="2"/>
              </w:numPr>
              <w:rPr>
                <w:noProof/>
                <w:sz w:val="66"/>
                <w:szCs w:val="66"/>
              </w:rPr>
            </w:pPr>
            <w:r>
              <w:rPr>
                <w:noProof/>
                <w:sz w:val="66"/>
                <w:szCs w:val="66"/>
              </w:rPr>
              <w:t>Fonctionnalités</w:t>
            </w:r>
          </w:p>
          <w:p w14:paraId="46F9991C" w14:textId="77777777" w:rsidR="003B243C" w:rsidRDefault="003B243C" w:rsidP="003B243C"/>
          <w:p w14:paraId="1D96118B" w14:textId="77777777" w:rsidR="003B243C" w:rsidRDefault="003B243C" w:rsidP="003B243C"/>
          <w:p w14:paraId="234118B5" w14:textId="40239036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Installer grub :</w:t>
            </w:r>
          </w:p>
          <w:p w14:paraId="1CBE8007" w14:textId="274923BC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7E72BBE6" wp14:editId="3A0B8BFB">
                  <wp:extent cx="6224905" cy="2304789"/>
                  <wp:effectExtent l="0" t="0" r="4445" b="635"/>
                  <wp:docPr id="164286902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1064" cy="2307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5811D" w14:textId="0C7ABC3F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3F9EF7F4" wp14:editId="1E08C519">
                  <wp:extent cx="6224905" cy="450850"/>
                  <wp:effectExtent l="0" t="0" r="4445" b="6350"/>
                  <wp:docPr id="1216213856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079" cy="45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A8CC0" w14:textId="77777777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</w:p>
          <w:p w14:paraId="69B1BE40" w14:textId="5AC652E0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Pour créer les fichiers de configuration grub :</w:t>
            </w:r>
          </w:p>
          <w:p w14:paraId="3F75B53C" w14:textId="07D983DF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2E549CFC" wp14:editId="6313C0D5">
                  <wp:extent cx="6224905" cy="1528445"/>
                  <wp:effectExtent l="0" t="0" r="4445" b="0"/>
                  <wp:docPr id="1114707869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7541" cy="1529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E7581" w14:textId="77777777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</w:p>
          <w:p w14:paraId="1F4AF20C" w14:textId="5CE67791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Ensuite, il faut sortir du système avec la commande exit, et démonter l’accès au fichier.</w:t>
            </w:r>
          </w:p>
          <w:p w14:paraId="5FF76B16" w14:textId="2C2D6B8E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2239FDDE" wp14:editId="2C82ACD6">
                  <wp:extent cx="2918460" cy="338455"/>
                  <wp:effectExtent l="0" t="0" r="0" b="4445"/>
                  <wp:docPr id="27306108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846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D8D3" w14:textId="77777777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</w:p>
          <w:p w14:paraId="10B2CE12" w14:textId="79B292C1" w:rsidR="003B243C" w:rsidRDefault="003B243C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Pour configurer la carte réseau</w:t>
            </w:r>
            <w:r w:rsidR="006B078B">
              <w:rPr>
                <w:color w:val="123869" w:themeColor="accent1"/>
                <w:sz w:val="32"/>
                <w:szCs w:val="32"/>
              </w:rPr>
              <w:t> :</w:t>
            </w:r>
          </w:p>
          <w:p w14:paraId="0F5F9F64" w14:textId="11E5B96F" w:rsidR="006B078B" w:rsidRDefault="006B078B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7DE5A751" wp14:editId="3CAF753A">
                  <wp:extent cx="6224905" cy="713984"/>
                  <wp:effectExtent l="0" t="0" r="4445" b="0"/>
                  <wp:docPr id="2126990086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135" cy="714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2C3F3" w14:textId="77777777" w:rsidR="006B078B" w:rsidRDefault="006B078B" w:rsidP="003B243C">
            <w:pPr>
              <w:rPr>
                <w:color w:val="123869" w:themeColor="accent1"/>
                <w:sz w:val="32"/>
                <w:szCs w:val="32"/>
              </w:rPr>
            </w:pPr>
          </w:p>
          <w:p w14:paraId="01018E48" w14:textId="6805EDDA" w:rsidR="006B078B" w:rsidRDefault="006B078B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Puis activer le service de la carte réseau et définir l’activation au démarrage.</w:t>
            </w:r>
          </w:p>
          <w:p w14:paraId="41C7F335" w14:textId="47D5D7C1" w:rsidR="003B243C" w:rsidRDefault="006B078B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18AD943C" wp14:editId="0B894A5B">
                  <wp:extent cx="6212910" cy="638810"/>
                  <wp:effectExtent l="0" t="0" r="0" b="8890"/>
                  <wp:docPr id="645677985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067" cy="639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892CE" w14:textId="517416BE" w:rsidR="003B243C" w:rsidRDefault="006B078B" w:rsidP="003B243C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lastRenderedPageBreak/>
              <w:t>Mettre en place le DNS et empêcher les ports d’être en écoute.</w:t>
            </w:r>
          </w:p>
          <w:p w14:paraId="3EECFE5F" w14:textId="77777777" w:rsidR="003B243C" w:rsidRDefault="006B078B" w:rsidP="003B243C">
            <w:pPr>
              <w:rPr>
                <w:noProof/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2B0EE799" wp14:editId="4C893374">
                  <wp:extent cx="6200384" cy="2542540"/>
                  <wp:effectExtent l="0" t="0" r="0" b="0"/>
                  <wp:docPr id="1230268378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891" cy="2543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CADE5" w14:textId="77777777" w:rsidR="006B078B" w:rsidRDefault="006B078B" w:rsidP="006B078B">
            <w:pPr>
              <w:rPr>
                <w:noProof/>
                <w:color w:val="123869" w:themeColor="accent1"/>
                <w:sz w:val="32"/>
                <w:szCs w:val="32"/>
              </w:rPr>
            </w:pPr>
          </w:p>
          <w:p w14:paraId="56646590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 w:rsidRPr="006B078B">
              <w:rPr>
                <w:color w:val="123869" w:themeColor="accent1"/>
                <w:sz w:val="32"/>
                <w:szCs w:val="32"/>
              </w:rPr>
              <w:t>Activer le DNS et configurer le lancement au démarrage.</w:t>
            </w:r>
          </w:p>
          <w:p w14:paraId="4B9F4CF2" w14:textId="364018BB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4452ED8E" wp14:editId="63C272A3">
                  <wp:extent cx="6200140" cy="352425"/>
                  <wp:effectExtent l="0" t="0" r="0" b="9525"/>
                  <wp:docPr id="98255909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437" cy="35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3F2D7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73A24D98" w14:textId="6349FFDF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Mettre à jour la date et l’heure :</w:t>
            </w:r>
          </w:p>
          <w:p w14:paraId="339B0366" w14:textId="6ACCFC39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1F325AFB" wp14:editId="52AA5007">
                  <wp:extent cx="3635375" cy="242570"/>
                  <wp:effectExtent l="0" t="0" r="3175" b="5080"/>
                  <wp:docPr id="1874890515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3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70674" w14:textId="7316E86A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7B346C49" wp14:editId="5606C0FD">
                  <wp:extent cx="6200140" cy="584200"/>
                  <wp:effectExtent l="0" t="0" r="0" b="6350"/>
                  <wp:docPr id="1366351166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0501" cy="584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691B8" w14:textId="3EBDCA68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38F4BB98" wp14:editId="3F539E89">
                  <wp:extent cx="6200140" cy="385445"/>
                  <wp:effectExtent l="0" t="0" r="0" b="0"/>
                  <wp:docPr id="635516958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958" cy="38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D53691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620D842C" w14:textId="20F6965C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t>Pour créer un nouvel utilisateur avec comme dossier home </w:t>
            </w:r>
            <w:proofErr w:type="spellStart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arch</w:t>
            </w:r>
            <w:proofErr w:type="spellEnd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-user</w:t>
            </w:r>
            <w:r>
              <w:rPr>
                <w:color w:val="123869" w:themeColor="accent1"/>
                <w:sz w:val="32"/>
                <w:szCs w:val="32"/>
              </w:rPr>
              <w:t> :</w:t>
            </w:r>
          </w:p>
          <w:p w14:paraId="5602193E" w14:textId="6D563233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6AB7DF44" wp14:editId="58005999">
                  <wp:extent cx="4549966" cy="1079500"/>
                  <wp:effectExtent l="0" t="0" r="3175" b="6350"/>
                  <wp:docPr id="985132773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1075" cy="107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AFB7E" w14:textId="5C8F6E12" w:rsidR="006B078B" w:rsidRDefault="006B078B" w:rsidP="006B07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AA4F81D" wp14:editId="10CE7C9E">
                  <wp:extent cx="3503295" cy="638810"/>
                  <wp:effectExtent l="0" t="0" r="1905" b="8890"/>
                  <wp:docPr id="1317759412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63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E3654" w14:textId="77777777" w:rsidR="006B078B" w:rsidRDefault="006B078B" w:rsidP="006B078B">
            <w:pPr>
              <w:rPr>
                <w:sz w:val="32"/>
                <w:szCs w:val="32"/>
              </w:rPr>
            </w:pPr>
          </w:p>
          <w:p w14:paraId="01490EC2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11EEBE91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29FE20B9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72E23AC1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3100F8D9" w14:textId="77777777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5B0031DF" w14:textId="6BF4FFA9" w:rsid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>
              <w:rPr>
                <w:color w:val="123869" w:themeColor="accent1"/>
                <w:sz w:val="32"/>
                <w:szCs w:val="32"/>
              </w:rPr>
              <w:lastRenderedPageBreak/>
              <w:t xml:space="preserve">Installer </w:t>
            </w:r>
            <w:proofErr w:type="spellStart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sudo</w:t>
            </w:r>
            <w:proofErr w:type="spellEnd"/>
            <w:r>
              <w:rPr>
                <w:color w:val="123869" w:themeColor="accent1"/>
                <w:sz w:val="32"/>
                <w:szCs w:val="32"/>
              </w:rPr>
              <w:t xml:space="preserve"> et donner le pouvoir </w:t>
            </w:r>
            <w:proofErr w:type="spellStart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sudo</w:t>
            </w:r>
            <w:proofErr w:type="spellEnd"/>
            <w:r>
              <w:rPr>
                <w:color w:val="123869" w:themeColor="accent1"/>
                <w:sz w:val="32"/>
                <w:szCs w:val="32"/>
              </w:rPr>
              <w:t xml:space="preserve"> à l’utilisateur précédemment créé.</w:t>
            </w:r>
          </w:p>
          <w:p w14:paraId="7B26A4F8" w14:textId="0506D714" w:rsidR="006B078B" w:rsidRP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 w:rsidRPr="006B078B">
              <w:rPr>
                <w:noProof/>
                <w:color w:val="123869" w:themeColor="accent1"/>
                <w:sz w:val="32"/>
                <w:szCs w:val="32"/>
              </w:rPr>
              <w:drawing>
                <wp:inline distT="0" distB="0" distL="0" distR="0" wp14:anchorId="7E7B64DF" wp14:editId="37E7D961">
                  <wp:extent cx="6202496" cy="6697980"/>
                  <wp:effectExtent l="0" t="0" r="8255" b="7620"/>
                  <wp:docPr id="1330377403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8571" cy="6704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8FF8F4" w14:textId="77777777" w:rsidR="006B078B" w:rsidRP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</w:p>
          <w:p w14:paraId="193F0ED8" w14:textId="677B0BED" w:rsidR="006B078B" w:rsidRPr="006B078B" w:rsidRDefault="006B078B" w:rsidP="006B078B">
            <w:pPr>
              <w:rPr>
                <w:color w:val="123869" w:themeColor="accent1"/>
                <w:sz w:val="32"/>
                <w:szCs w:val="32"/>
              </w:rPr>
            </w:pPr>
            <w:r w:rsidRPr="006B078B">
              <w:rPr>
                <w:color w:val="123869" w:themeColor="accent1"/>
                <w:sz w:val="32"/>
                <w:szCs w:val="32"/>
              </w:rPr>
              <w:t xml:space="preserve">Utiliser </w:t>
            </w:r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vi</w:t>
            </w:r>
            <w:r w:rsidRPr="006B078B">
              <w:rPr>
                <w:color w:val="123869" w:themeColor="accent1"/>
                <w:sz w:val="32"/>
                <w:szCs w:val="32"/>
              </w:rPr>
              <w:t xml:space="preserve"> pour avoir accès à la config </w:t>
            </w:r>
            <w:proofErr w:type="spellStart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sudo</w:t>
            </w:r>
            <w:proofErr w:type="spellEnd"/>
            <w:r w:rsidRPr="006B078B">
              <w:rPr>
                <w:color w:val="123869" w:themeColor="accent1"/>
                <w:sz w:val="32"/>
                <w:szCs w:val="32"/>
              </w:rPr>
              <w:t xml:space="preserve">, et </w:t>
            </w:r>
            <w:proofErr w:type="spellStart"/>
            <w:r w:rsidRPr="006B078B">
              <w:rPr>
                <w:i/>
                <w:iCs/>
                <w:color w:val="123869" w:themeColor="accent1"/>
                <w:sz w:val="32"/>
                <w:szCs w:val="32"/>
                <w:u w:val="single"/>
              </w:rPr>
              <w:t>visudo</w:t>
            </w:r>
            <w:proofErr w:type="spellEnd"/>
            <w:r w:rsidRPr="006B078B">
              <w:rPr>
                <w:color w:val="123869" w:themeColor="accent1"/>
                <w:sz w:val="32"/>
                <w:szCs w:val="32"/>
              </w:rPr>
              <w:t xml:space="preserve"> pour ajouter l’user.</w:t>
            </w:r>
          </w:p>
          <w:p w14:paraId="384ED44A" w14:textId="75050162" w:rsidR="006B078B" w:rsidRPr="006B078B" w:rsidRDefault="006B078B" w:rsidP="006B078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2FA721A" wp14:editId="3459D31E">
                  <wp:extent cx="1839595" cy="330200"/>
                  <wp:effectExtent l="0" t="0" r="8255" b="0"/>
                  <wp:docPr id="1454525462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59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14:paraId="4332DF98" w14:textId="77777777" w:rsidR="006934ED" w:rsidRPr="006B7126" w:rsidRDefault="006934ED" w:rsidP="009229D3">
            <w:pPr>
              <w:rPr>
                <w:noProof/>
              </w:rPr>
            </w:pPr>
          </w:p>
        </w:tc>
      </w:tr>
    </w:tbl>
    <w:p w14:paraId="3C5F44B6" w14:textId="032AF1DA" w:rsidR="006934ED" w:rsidRPr="006B7126" w:rsidRDefault="006934ED">
      <w:pPr>
        <w:rPr>
          <w:noProof/>
        </w:rPr>
      </w:pPr>
    </w:p>
    <w:sectPr w:rsidR="006934ED" w:rsidRPr="006B7126" w:rsidSect="00DE79AA">
      <w:footerReference w:type="even" r:id="rId36"/>
      <w:footerReference w:type="default" r:id="rId3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CC13" w14:textId="77777777" w:rsidR="000F6510" w:rsidRDefault="000F6510" w:rsidP="001205A1">
      <w:r>
        <w:separator/>
      </w:r>
    </w:p>
  </w:endnote>
  <w:endnote w:type="continuationSeparator" w:id="0">
    <w:p w14:paraId="2084B817" w14:textId="77777777" w:rsidR="000F6510" w:rsidRDefault="000F6510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Content>
      <w:p w14:paraId="31EB20F9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245CB146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Content>
      <w:p w14:paraId="6EDF571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begin"/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instrText xml:space="preserve"> PAGE </w:instrTex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separate"/>
        </w:r>
        <w:r w:rsidR="00A84125" w:rsidRPr="00DE79AA">
          <w:rPr>
            <w:rStyle w:val="Numrodepage"/>
            <w:noProof/>
            <w:color w:val="auto"/>
            <w:sz w:val="22"/>
            <w:szCs w:val="28"/>
            <w:lang w:bidi="fr-FR"/>
          </w:rPr>
          <w:t>4</w:t>
        </w:r>
        <w:r w:rsidRPr="00DE79AA">
          <w:rPr>
            <w:rStyle w:val="Numrodepage"/>
            <w:color w:val="auto"/>
            <w:sz w:val="22"/>
            <w:szCs w:val="28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DE79AA" w:rsidRPr="00DE79AA" w14:paraId="0215825C" w14:textId="77777777" w:rsidTr="00A84125">
      <w:tc>
        <w:tcPr>
          <w:tcW w:w="5329" w:type="dxa"/>
        </w:tcPr>
        <w:p w14:paraId="091BEB5D" w14:textId="02B79E38" w:rsidR="001205A1" w:rsidRPr="0092589E" w:rsidRDefault="00A04470" w:rsidP="00C66528">
          <w:pPr>
            <w:pStyle w:val="Pieddepage"/>
            <w:rPr>
              <w:color w:val="auto"/>
              <w:sz w:val="22"/>
              <w:szCs w:val="28"/>
            </w:rPr>
          </w:pPr>
          <w:r w:rsidRPr="0092589E">
            <w:rPr>
              <w:color w:val="auto"/>
              <w:sz w:val="22"/>
              <w:szCs w:val="28"/>
            </w:rPr>
            <w:t>EL GARHI Myriam</w:t>
          </w:r>
        </w:p>
      </w:tc>
      <w:tc>
        <w:tcPr>
          <w:tcW w:w="5329" w:type="dxa"/>
        </w:tcPr>
        <w:p w14:paraId="0F210DA7" w14:textId="77777777" w:rsidR="001205A1" w:rsidRPr="00DE79AA" w:rsidRDefault="001205A1" w:rsidP="00A31A5B">
          <w:pPr>
            <w:pStyle w:val="Pieddepage"/>
            <w:rPr>
              <w:color w:val="auto"/>
              <w:sz w:val="22"/>
              <w:szCs w:val="28"/>
            </w:rPr>
          </w:pPr>
        </w:p>
      </w:tc>
    </w:tr>
  </w:tbl>
  <w:p w14:paraId="0E36A9DD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8D8A" w14:textId="77777777" w:rsidR="000F6510" w:rsidRDefault="000F6510" w:rsidP="001205A1">
      <w:r>
        <w:separator/>
      </w:r>
    </w:p>
  </w:footnote>
  <w:footnote w:type="continuationSeparator" w:id="0">
    <w:p w14:paraId="54E60CB7" w14:textId="77777777" w:rsidR="000F6510" w:rsidRDefault="000F6510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ADB"/>
      </v:shape>
    </w:pict>
  </w:numPicBullet>
  <w:abstractNum w:abstractNumId="0" w15:restartNumberingAfterBreak="0">
    <w:nsid w:val="065805CA"/>
    <w:multiLevelType w:val="hybridMultilevel"/>
    <w:tmpl w:val="B67C6A92"/>
    <w:lvl w:ilvl="0" w:tplc="040C0007">
      <w:start w:val="1"/>
      <w:numFmt w:val="bullet"/>
      <w:lvlText w:val=""/>
      <w:lvlPicBulletId w:val="0"/>
      <w:lvlJc w:val="left"/>
      <w:pPr>
        <w:ind w:left="8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9FC44B7"/>
    <w:multiLevelType w:val="hybridMultilevel"/>
    <w:tmpl w:val="5E507DB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61455">
    <w:abstractNumId w:val="0"/>
  </w:num>
  <w:num w:numId="2" w16cid:durableId="205757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EC"/>
    <w:rsid w:val="000C4ED1"/>
    <w:rsid w:val="000F6510"/>
    <w:rsid w:val="001205A1"/>
    <w:rsid w:val="00121DEA"/>
    <w:rsid w:val="002560A5"/>
    <w:rsid w:val="0028135A"/>
    <w:rsid w:val="002877E8"/>
    <w:rsid w:val="002B0D15"/>
    <w:rsid w:val="002E7C4E"/>
    <w:rsid w:val="0031055C"/>
    <w:rsid w:val="00371EE1"/>
    <w:rsid w:val="003A798E"/>
    <w:rsid w:val="003B243C"/>
    <w:rsid w:val="00425A99"/>
    <w:rsid w:val="00435259"/>
    <w:rsid w:val="004355EC"/>
    <w:rsid w:val="00473FEE"/>
    <w:rsid w:val="00491728"/>
    <w:rsid w:val="004A4CB7"/>
    <w:rsid w:val="004B6D81"/>
    <w:rsid w:val="004C7B41"/>
    <w:rsid w:val="00535FFD"/>
    <w:rsid w:val="005E6B25"/>
    <w:rsid w:val="005F4F46"/>
    <w:rsid w:val="006934ED"/>
    <w:rsid w:val="00697F74"/>
    <w:rsid w:val="006B078B"/>
    <w:rsid w:val="006B7126"/>
    <w:rsid w:val="006C60E6"/>
    <w:rsid w:val="006F5C78"/>
    <w:rsid w:val="00772D01"/>
    <w:rsid w:val="007B0740"/>
    <w:rsid w:val="007C1BAB"/>
    <w:rsid w:val="007D5FF5"/>
    <w:rsid w:val="007E4184"/>
    <w:rsid w:val="008270FC"/>
    <w:rsid w:val="0092589E"/>
    <w:rsid w:val="009F4489"/>
    <w:rsid w:val="00A04470"/>
    <w:rsid w:val="00A15CF7"/>
    <w:rsid w:val="00A24793"/>
    <w:rsid w:val="00A30232"/>
    <w:rsid w:val="00A31A5B"/>
    <w:rsid w:val="00A50993"/>
    <w:rsid w:val="00A81248"/>
    <w:rsid w:val="00A84125"/>
    <w:rsid w:val="00B405B2"/>
    <w:rsid w:val="00BA532A"/>
    <w:rsid w:val="00BC7B47"/>
    <w:rsid w:val="00C66528"/>
    <w:rsid w:val="00C673F6"/>
    <w:rsid w:val="00C84296"/>
    <w:rsid w:val="00C87E4D"/>
    <w:rsid w:val="00C915F0"/>
    <w:rsid w:val="00CF301A"/>
    <w:rsid w:val="00D15D53"/>
    <w:rsid w:val="00D2018D"/>
    <w:rsid w:val="00D27D81"/>
    <w:rsid w:val="00DC17F2"/>
    <w:rsid w:val="00DE79AA"/>
    <w:rsid w:val="00DF0143"/>
    <w:rsid w:val="00E546A9"/>
    <w:rsid w:val="00E6500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4C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6934ED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qFormat/>
    <w:rsid w:val="00772D0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C87E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ia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9</Pages>
  <Words>507</Words>
  <Characters>2789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2023-05-04T20:57:00Z</dcterms:created>
  <dcterms:modified xsi:type="dcterms:W3CDTF">2023-06-28T21:36:00Z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